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AG-Tabelle"/>
        <w:tblpPr w:leftFromText="142" w:rightFromText="142" w:horzAnchor="margin" w:tblpY="285"/>
        <w:tblOverlap w:val="never"/>
        <w:tblW w:w="9781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67"/>
        <w:gridCol w:w="990"/>
        <w:gridCol w:w="1417"/>
        <w:gridCol w:w="709"/>
        <w:gridCol w:w="2129"/>
        <w:gridCol w:w="1698"/>
        <w:gridCol w:w="2271"/>
      </w:tblGrid>
      <w:tr w:rsidR="00C755CF" w:rsidRPr="00FB616F" w14:paraId="31433E6A" w14:textId="77777777" w:rsidTr="00941E64">
        <w:trPr>
          <w:trHeight w:val="227"/>
        </w:trPr>
        <w:tc>
          <w:tcPr>
            <w:tcW w:w="9781" w:type="dxa"/>
            <w:gridSpan w:val="7"/>
            <w:shd w:val="clear" w:color="auto" w:fill="EEECE1" w:themeFill="background2"/>
          </w:tcPr>
          <w:p w14:paraId="38B2751A" w14:textId="77777777" w:rsidR="00C755CF" w:rsidRPr="00FB616F" w:rsidRDefault="00C755CF" w:rsidP="00941E64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Übersicht</w:t>
            </w:r>
          </w:p>
        </w:tc>
      </w:tr>
      <w:tr w:rsidR="00202A9D" w:rsidRPr="00FB616F" w14:paraId="2C8B9B42" w14:textId="77777777" w:rsidTr="00202A9D">
        <w:trPr>
          <w:trHeight w:val="227"/>
        </w:trPr>
        <w:tc>
          <w:tcPr>
            <w:tcW w:w="1557" w:type="dxa"/>
            <w:gridSpan w:val="2"/>
          </w:tcPr>
          <w:p w14:paraId="7BBE256C" w14:textId="77777777" w:rsidR="00202A9D" w:rsidRPr="00FB616F" w:rsidRDefault="00202A9D" w:rsidP="00941E64">
            <w:pPr>
              <w:pStyle w:val="NoSpacing"/>
              <w:ind w:left="34"/>
              <w:rPr>
                <w:rFonts w:cstheme="minorHAnsi"/>
                <w:b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Teilnehmer</w:t>
            </w:r>
          </w:p>
        </w:tc>
        <w:tc>
          <w:tcPr>
            <w:tcW w:w="8224" w:type="dxa"/>
            <w:gridSpan w:val="5"/>
          </w:tcPr>
          <w:p w14:paraId="04758C14" w14:textId="7457DC54" w:rsidR="000E7671" w:rsidRPr="00FB616F" w:rsidRDefault="00DD6222" w:rsidP="003820D6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Marcel Steinle</w:t>
            </w:r>
            <w:r w:rsidR="003820D6">
              <w:rPr>
                <w:rFonts w:cstheme="minorHAnsi"/>
                <w:sz w:val="20"/>
                <w:szCs w:val="20"/>
              </w:rPr>
              <w:t xml:space="preserve">, </w:t>
            </w:r>
            <w:r w:rsidR="000E7671">
              <w:rPr>
                <w:rFonts w:cstheme="minorHAnsi"/>
                <w:sz w:val="20"/>
                <w:szCs w:val="20"/>
              </w:rPr>
              <w:t>Alexander Horst</w:t>
            </w:r>
            <w:r w:rsidR="003820D6">
              <w:rPr>
                <w:rFonts w:cstheme="minorHAnsi"/>
                <w:sz w:val="20"/>
                <w:szCs w:val="20"/>
              </w:rPr>
              <w:t xml:space="preserve">, </w:t>
            </w:r>
            <w:r w:rsidR="000E7671">
              <w:rPr>
                <w:rFonts w:cstheme="minorHAnsi"/>
                <w:sz w:val="20"/>
                <w:szCs w:val="20"/>
              </w:rPr>
              <w:t>Hermann Brandt</w:t>
            </w:r>
            <w:r w:rsidR="003820D6">
              <w:rPr>
                <w:rFonts w:cstheme="minorHAnsi"/>
                <w:sz w:val="20"/>
                <w:szCs w:val="20"/>
              </w:rPr>
              <w:t xml:space="preserve">, </w:t>
            </w:r>
            <w:r w:rsidR="000E7671">
              <w:rPr>
                <w:rFonts w:cstheme="minorHAnsi"/>
                <w:sz w:val="20"/>
                <w:szCs w:val="20"/>
              </w:rPr>
              <w:t>Jan Rietsche</w:t>
            </w:r>
          </w:p>
        </w:tc>
      </w:tr>
      <w:tr w:rsidR="006552F6" w:rsidRPr="00FB616F" w14:paraId="71CDC72C" w14:textId="77777777" w:rsidTr="00202A9D">
        <w:trPr>
          <w:trHeight w:val="227"/>
        </w:trPr>
        <w:tc>
          <w:tcPr>
            <w:tcW w:w="1557" w:type="dxa"/>
            <w:gridSpan w:val="2"/>
          </w:tcPr>
          <w:p w14:paraId="02CFEB1A" w14:textId="77777777" w:rsidR="006552F6" w:rsidRPr="00FB616F" w:rsidRDefault="006552F6" w:rsidP="006552F6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Thema</w:t>
            </w:r>
          </w:p>
        </w:tc>
        <w:tc>
          <w:tcPr>
            <w:tcW w:w="8224" w:type="dxa"/>
            <w:gridSpan w:val="5"/>
          </w:tcPr>
          <w:p w14:paraId="7D7AF9CA" w14:textId="77777777" w:rsidR="006552F6" w:rsidRPr="00FB616F" w:rsidRDefault="000E7671" w:rsidP="006552F6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Ausfüllen der Anforderungsdokumentation</w:t>
            </w:r>
          </w:p>
        </w:tc>
      </w:tr>
      <w:tr w:rsidR="006552F6" w:rsidRPr="00FB616F" w14:paraId="2C0A42C9" w14:textId="77777777" w:rsidTr="00202A9D">
        <w:trPr>
          <w:trHeight w:val="227"/>
        </w:trPr>
        <w:tc>
          <w:tcPr>
            <w:tcW w:w="1557" w:type="dxa"/>
            <w:gridSpan w:val="2"/>
          </w:tcPr>
          <w:p w14:paraId="7E5EDF70" w14:textId="77777777" w:rsidR="006552F6" w:rsidRPr="00FB616F" w:rsidRDefault="006552F6" w:rsidP="006552F6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Datum</w:t>
            </w:r>
          </w:p>
        </w:tc>
        <w:tc>
          <w:tcPr>
            <w:tcW w:w="1417" w:type="dxa"/>
          </w:tcPr>
          <w:p w14:paraId="18AEC0A7" w14:textId="2277612C" w:rsidR="006552F6" w:rsidRPr="00FB616F" w:rsidRDefault="00B94329" w:rsidP="006552F6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CREATEDATE   \* MERGEFORMAT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 w:rsidR="00457E56">
              <w:rPr>
                <w:rFonts w:cstheme="minorHAnsi"/>
                <w:noProof/>
                <w:sz w:val="20"/>
                <w:szCs w:val="20"/>
              </w:rPr>
              <w:t>1</w:t>
            </w:r>
            <w:r w:rsidR="00BC3881">
              <w:rPr>
                <w:rFonts w:cstheme="minorHAnsi"/>
                <w:noProof/>
                <w:sz w:val="20"/>
                <w:szCs w:val="20"/>
              </w:rPr>
              <w:t>0</w:t>
            </w:r>
            <w:r w:rsidR="00690F2C">
              <w:rPr>
                <w:rFonts w:cstheme="minorHAnsi"/>
                <w:noProof/>
                <w:sz w:val="20"/>
                <w:szCs w:val="20"/>
              </w:rPr>
              <w:t>.0</w:t>
            </w:r>
            <w:r w:rsidR="00457E56">
              <w:rPr>
                <w:rFonts w:cstheme="minorHAnsi"/>
                <w:noProof/>
                <w:sz w:val="20"/>
                <w:szCs w:val="20"/>
              </w:rPr>
              <w:t>3</w:t>
            </w:r>
            <w:r w:rsidR="00690F2C">
              <w:rPr>
                <w:rFonts w:cstheme="minorHAnsi"/>
                <w:noProof/>
                <w:sz w:val="20"/>
                <w:szCs w:val="20"/>
              </w:rPr>
              <w:t>.2025 07:30:00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</w:tcPr>
          <w:p w14:paraId="03218EFA" w14:textId="77777777" w:rsidR="006552F6" w:rsidRPr="00FB616F" w:rsidRDefault="006552F6" w:rsidP="006552F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Ort</w:t>
            </w:r>
          </w:p>
        </w:tc>
        <w:tc>
          <w:tcPr>
            <w:tcW w:w="2129" w:type="dxa"/>
          </w:tcPr>
          <w:p w14:paraId="3976CB29" w14:textId="3F978DDB" w:rsidR="006552F6" w:rsidRPr="00FB616F" w:rsidRDefault="003820D6" w:rsidP="006552F6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Videobesprechung</w:t>
            </w:r>
          </w:p>
        </w:tc>
        <w:tc>
          <w:tcPr>
            <w:tcW w:w="1698" w:type="dxa"/>
          </w:tcPr>
          <w:p w14:paraId="1D5CC289" w14:textId="77777777" w:rsidR="006552F6" w:rsidRPr="00FB616F" w:rsidRDefault="006552F6" w:rsidP="006552F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FB616F">
              <w:rPr>
                <w:rFonts w:cstheme="minorHAnsi"/>
                <w:b/>
                <w:sz w:val="20"/>
                <w:szCs w:val="20"/>
              </w:rPr>
              <w:t>Protokollant</w:t>
            </w:r>
          </w:p>
        </w:tc>
        <w:tc>
          <w:tcPr>
            <w:tcW w:w="2271" w:type="dxa"/>
          </w:tcPr>
          <w:p w14:paraId="0A9FB5B3" w14:textId="506EA6FD" w:rsidR="006552F6" w:rsidRPr="00FB616F" w:rsidRDefault="000E7671" w:rsidP="006552F6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Jan R</w:t>
            </w:r>
            <w:r w:rsidR="003820D6">
              <w:rPr>
                <w:rFonts w:cstheme="minorHAnsi"/>
                <w:sz w:val="20"/>
                <w:szCs w:val="20"/>
              </w:rPr>
              <w:t xml:space="preserve">., </w:t>
            </w:r>
            <w:r>
              <w:rPr>
                <w:rFonts w:cstheme="minorHAnsi"/>
                <w:sz w:val="20"/>
                <w:szCs w:val="20"/>
              </w:rPr>
              <w:t>Hermann</w:t>
            </w:r>
            <w:r w:rsidR="003820D6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B</w:t>
            </w:r>
            <w:r w:rsidR="003820D6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552F6" w:rsidRPr="00FB616F" w14:paraId="65C8AC58" w14:textId="77777777" w:rsidTr="00941E64">
        <w:trPr>
          <w:trHeight w:val="227"/>
        </w:trPr>
        <w:tc>
          <w:tcPr>
            <w:tcW w:w="567" w:type="dxa"/>
            <w:shd w:val="clear" w:color="auto" w:fill="EEECE1" w:themeFill="background2"/>
          </w:tcPr>
          <w:p w14:paraId="20B0D9AF" w14:textId="77777777" w:rsidR="006552F6" w:rsidRPr="00FB616F" w:rsidRDefault="006552F6" w:rsidP="006552F6">
            <w:pPr>
              <w:pStyle w:val="NoSpacing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Nr.</w:t>
            </w:r>
          </w:p>
        </w:tc>
        <w:tc>
          <w:tcPr>
            <w:tcW w:w="9214" w:type="dxa"/>
            <w:gridSpan w:val="6"/>
            <w:shd w:val="clear" w:color="auto" w:fill="EEECE1" w:themeFill="background2"/>
          </w:tcPr>
          <w:p w14:paraId="3B9BDF0C" w14:textId="77777777" w:rsidR="006552F6" w:rsidRPr="00FB616F" w:rsidRDefault="006552F6" w:rsidP="006552F6">
            <w:pPr>
              <w:pStyle w:val="NoSpacing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Besprechungspunkte</w:t>
            </w:r>
          </w:p>
        </w:tc>
      </w:tr>
      <w:tr w:rsidR="006552F6" w:rsidRPr="00FB616F" w14:paraId="7AD68A1C" w14:textId="77777777" w:rsidTr="00941E64">
        <w:trPr>
          <w:trHeight w:val="227"/>
        </w:trPr>
        <w:tc>
          <w:tcPr>
            <w:tcW w:w="567" w:type="dxa"/>
          </w:tcPr>
          <w:p w14:paraId="5E8895C4" w14:textId="77777777" w:rsidR="006552F6" w:rsidRPr="00FB616F" w:rsidRDefault="007A6179" w:rsidP="006552F6">
            <w:pPr>
              <w:pStyle w:val="NoSpacing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214" w:type="dxa"/>
            <w:gridSpan w:val="6"/>
          </w:tcPr>
          <w:p w14:paraId="38E66C53" w14:textId="17E5A167" w:rsidR="0067596D" w:rsidRPr="00FB616F" w:rsidRDefault="003820D6" w:rsidP="0067596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bisherigen Anforderungen überarbeiten und Neue ergänzen</w:t>
            </w:r>
          </w:p>
        </w:tc>
      </w:tr>
      <w:tr w:rsidR="006552F6" w:rsidRPr="00FB616F" w14:paraId="62CE6495" w14:textId="77777777" w:rsidTr="00941E64">
        <w:trPr>
          <w:trHeight w:val="227"/>
        </w:trPr>
        <w:tc>
          <w:tcPr>
            <w:tcW w:w="567" w:type="dxa"/>
          </w:tcPr>
          <w:p w14:paraId="137D4BD6" w14:textId="77777777" w:rsidR="006552F6" w:rsidRPr="00FB616F" w:rsidRDefault="007A6179" w:rsidP="006552F6">
            <w:pPr>
              <w:pStyle w:val="NoSpacing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214" w:type="dxa"/>
            <w:gridSpan w:val="6"/>
          </w:tcPr>
          <w:p w14:paraId="48D3075D" w14:textId="316523A3" w:rsidR="00A63977" w:rsidRPr="00FB616F" w:rsidRDefault="001D0A9F" w:rsidP="00A6397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Kontrollieren des ausgefüllten Dokuments</w:t>
            </w:r>
            <w:r w:rsidR="003820D6">
              <w:rPr>
                <w:sz w:val="20"/>
                <w:szCs w:val="20"/>
              </w:rPr>
              <w:t xml:space="preserve"> durch alle Teammitglieder, weitere </w:t>
            </w:r>
            <w:r>
              <w:rPr>
                <w:sz w:val="20"/>
                <w:szCs w:val="20"/>
              </w:rPr>
              <w:t>Änderungsvorschläge</w:t>
            </w:r>
          </w:p>
        </w:tc>
      </w:tr>
      <w:tr w:rsidR="006552F6" w:rsidRPr="00FB616F" w14:paraId="74B09DE9" w14:textId="77777777" w:rsidTr="00941E64">
        <w:trPr>
          <w:trHeight w:val="227"/>
        </w:trPr>
        <w:tc>
          <w:tcPr>
            <w:tcW w:w="567" w:type="dxa"/>
          </w:tcPr>
          <w:p w14:paraId="22F59441" w14:textId="77777777" w:rsidR="006552F6" w:rsidRPr="00FB616F" w:rsidRDefault="007A6179" w:rsidP="006552F6">
            <w:pPr>
              <w:pStyle w:val="NoSpacing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214" w:type="dxa"/>
            <w:gridSpan w:val="6"/>
          </w:tcPr>
          <w:p w14:paraId="42453936" w14:textId="57D07D28" w:rsidR="00E06F88" w:rsidRPr="001D0A9F" w:rsidRDefault="003820D6" w:rsidP="007A617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Anmerkungen zur Arbeitsteilung dem Dokument hinzufügen</w:t>
            </w:r>
          </w:p>
        </w:tc>
      </w:tr>
    </w:tbl>
    <w:p w14:paraId="36A6F6EB" w14:textId="65E6A38A" w:rsidR="0089608B" w:rsidRPr="001D0A9F" w:rsidRDefault="0089608B">
      <w:pPr>
        <w:rPr>
          <w:sz w:val="20"/>
          <w:szCs w:val="20"/>
        </w:rPr>
      </w:pPr>
    </w:p>
    <w:tbl>
      <w:tblPr>
        <w:tblStyle w:val="MAG-Tabelle"/>
        <w:tblpPr w:leftFromText="142" w:rightFromText="142" w:horzAnchor="margin" w:tblpY="285"/>
        <w:tblOverlap w:val="never"/>
        <w:tblW w:w="9781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67"/>
        <w:gridCol w:w="5100"/>
        <w:gridCol w:w="2127"/>
        <w:gridCol w:w="1987"/>
      </w:tblGrid>
      <w:tr w:rsidR="00357D15" w:rsidRPr="00FB616F" w14:paraId="7FDDC80F" w14:textId="77777777" w:rsidTr="0038342A">
        <w:trPr>
          <w:trHeight w:val="227"/>
        </w:trPr>
        <w:tc>
          <w:tcPr>
            <w:tcW w:w="567" w:type="dxa"/>
            <w:shd w:val="clear" w:color="auto" w:fill="EEECE1" w:themeFill="background2"/>
          </w:tcPr>
          <w:p w14:paraId="3E5B7834" w14:textId="77777777" w:rsidR="00357D15" w:rsidRPr="00FB616F" w:rsidRDefault="00357D15" w:rsidP="00357D15">
            <w:pPr>
              <w:pStyle w:val="NoSpacing"/>
              <w:rPr>
                <w:b/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Nr.</w:t>
            </w:r>
          </w:p>
        </w:tc>
        <w:tc>
          <w:tcPr>
            <w:tcW w:w="5100" w:type="dxa"/>
            <w:shd w:val="clear" w:color="auto" w:fill="EEECE1" w:themeFill="background2"/>
          </w:tcPr>
          <w:p w14:paraId="561F2CC5" w14:textId="77777777" w:rsidR="00357D15" w:rsidRPr="00FB616F" w:rsidRDefault="00357D15" w:rsidP="00357D15">
            <w:pPr>
              <w:pStyle w:val="NoSpacing"/>
              <w:rPr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Erledigungspunkte</w:t>
            </w:r>
          </w:p>
        </w:tc>
        <w:tc>
          <w:tcPr>
            <w:tcW w:w="2127" w:type="dxa"/>
            <w:shd w:val="clear" w:color="auto" w:fill="EEECE1" w:themeFill="background2"/>
          </w:tcPr>
          <w:p w14:paraId="05055F28" w14:textId="77777777" w:rsidR="00357D15" w:rsidRPr="00FB616F" w:rsidRDefault="00357D15" w:rsidP="00357D15">
            <w:pPr>
              <w:pStyle w:val="NoSpacing"/>
              <w:rPr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Zu erledigen bis</w:t>
            </w:r>
          </w:p>
        </w:tc>
        <w:tc>
          <w:tcPr>
            <w:tcW w:w="1987" w:type="dxa"/>
            <w:shd w:val="clear" w:color="auto" w:fill="EEECE1" w:themeFill="background2"/>
          </w:tcPr>
          <w:p w14:paraId="3A202FFD" w14:textId="77777777" w:rsidR="00357D15" w:rsidRPr="00FB616F" w:rsidRDefault="00357D15" w:rsidP="00357D15">
            <w:pPr>
              <w:pStyle w:val="NoSpacing"/>
              <w:rPr>
                <w:sz w:val="20"/>
                <w:szCs w:val="20"/>
              </w:rPr>
            </w:pPr>
            <w:r w:rsidRPr="00FB616F">
              <w:rPr>
                <w:b/>
                <w:sz w:val="20"/>
                <w:szCs w:val="20"/>
              </w:rPr>
              <w:t>Zuständigkeit</w:t>
            </w:r>
          </w:p>
        </w:tc>
      </w:tr>
      <w:tr w:rsidR="00357D15" w:rsidRPr="00FB616F" w14:paraId="64849563" w14:textId="77777777" w:rsidTr="00357D15">
        <w:trPr>
          <w:trHeight w:val="227"/>
        </w:trPr>
        <w:tc>
          <w:tcPr>
            <w:tcW w:w="567" w:type="dxa"/>
            <w:shd w:val="clear" w:color="auto" w:fill="FFFFFF" w:themeFill="background1"/>
          </w:tcPr>
          <w:p w14:paraId="7A50EEC4" w14:textId="77777777" w:rsidR="00357D15" w:rsidRPr="00FB616F" w:rsidRDefault="00357D15" w:rsidP="00357D1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FB616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100" w:type="dxa"/>
            <w:shd w:val="clear" w:color="auto" w:fill="FFFFFF" w:themeFill="background1"/>
          </w:tcPr>
          <w:p w14:paraId="0DE4D735" w14:textId="0532B6EF" w:rsidR="00357D15" w:rsidRPr="00FB616F" w:rsidRDefault="000E7671" w:rsidP="008B471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Anforderungsdokumentation</w:t>
            </w:r>
            <w:r w:rsidR="001D0A9F">
              <w:rPr>
                <w:sz w:val="20"/>
                <w:szCs w:val="20"/>
              </w:rPr>
              <w:t xml:space="preserve"> </w:t>
            </w:r>
            <w:r w:rsidR="003820D6">
              <w:rPr>
                <w:sz w:val="20"/>
                <w:szCs w:val="20"/>
              </w:rPr>
              <w:t>einreichen</w:t>
            </w:r>
          </w:p>
        </w:tc>
        <w:tc>
          <w:tcPr>
            <w:tcW w:w="2127" w:type="dxa"/>
            <w:shd w:val="clear" w:color="auto" w:fill="FFFFFF" w:themeFill="background1"/>
          </w:tcPr>
          <w:p w14:paraId="1F20C56D" w14:textId="4009095C" w:rsidR="005B6423" w:rsidRPr="00FB616F" w:rsidRDefault="000E7671" w:rsidP="00357D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1D0A9F">
              <w:rPr>
                <w:sz w:val="20"/>
                <w:szCs w:val="20"/>
              </w:rPr>
              <w:t>.</w:t>
            </w:r>
            <w:r w:rsidR="003820D6">
              <w:rPr>
                <w:sz w:val="20"/>
                <w:szCs w:val="20"/>
              </w:rPr>
              <w:t>0</w:t>
            </w:r>
            <w:r w:rsidR="001D0A9F">
              <w:rPr>
                <w:sz w:val="20"/>
                <w:szCs w:val="20"/>
              </w:rPr>
              <w:t>3.2025</w:t>
            </w:r>
          </w:p>
        </w:tc>
        <w:tc>
          <w:tcPr>
            <w:tcW w:w="1987" w:type="dxa"/>
            <w:shd w:val="clear" w:color="auto" w:fill="FFFFFF" w:themeFill="background1"/>
          </w:tcPr>
          <w:p w14:paraId="4742B0C7" w14:textId="56CBD556" w:rsidR="00357D15" w:rsidRPr="00FB616F" w:rsidRDefault="003820D6" w:rsidP="00357D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</w:tr>
    </w:tbl>
    <w:p w14:paraId="0A38B3B7" w14:textId="5C1CD0A7" w:rsidR="00774196" w:rsidRDefault="003820D6" w:rsidP="005F0166">
      <w:pPr>
        <w:rPr>
          <w:rFonts w:cstheme="minorHAnsi"/>
          <w:sz w:val="20"/>
          <w:szCs w:val="20"/>
        </w:rPr>
      </w:pPr>
      <w:r w:rsidRPr="00653639">
        <w:rPr>
          <w:rFonts w:cstheme="minorHAnsi"/>
          <w:color w:val="7F7F7F" w:themeColor="text1" w:themeTint="80"/>
          <w:sz w:val="18"/>
          <w:szCs w:val="18"/>
        </w:rPr>
        <w:t xml:space="preserve">Arbeitsteilung: </w:t>
      </w:r>
      <w:r>
        <w:rPr>
          <w:rFonts w:cstheme="minorHAnsi"/>
          <w:color w:val="7F7F7F" w:themeColor="text1" w:themeTint="80"/>
          <w:sz w:val="18"/>
          <w:szCs w:val="18"/>
        </w:rPr>
        <w:t>Jan R.</w:t>
      </w:r>
      <w:r w:rsidRPr="00653639">
        <w:rPr>
          <w:rFonts w:cstheme="minorHAnsi"/>
          <w:color w:val="7F7F7F" w:themeColor="text1" w:themeTint="80"/>
          <w:sz w:val="18"/>
          <w:szCs w:val="18"/>
        </w:rPr>
        <w:t xml:space="preserve"> ~</w:t>
      </w:r>
      <w:r>
        <w:rPr>
          <w:rFonts w:cstheme="minorHAnsi"/>
          <w:color w:val="7F7F7F" w:themeColor="text1" w:themeTint="80"/>
          <w:sz w:val="18"/>
          <w:szCs w:val="18"/>
        </w:rPr>
        <w:t>7</w:t>
      </w:r>
      <w:r w:rsidRPr="00653639">
        <w:rPr>
          <w:rFonts w:cstheme="minorHAnsi"/>
          <w:color w:val="7F7F7F" w:themeColor="text1" w:themeTint="80"/>
          <w:sz w:val="18"/>
          <w:szCs w:val="18"/>
        </w:rPr>
        <w:t xml:space="preserve">0%, </w:t>
      </w:r>
      <w:r>
        <w:rPr>
          <w:rFonts w:cstheme="minorHAnsi"/>
          <w:color w:val="7F7F7F" w:themeColor="text1" w:themeTint="80"/>
          <w:sz w:val="18"/>
          <w:szCs w:val="18"/>
        </w:rPr>
        <w:t xml:space="preserve">Hermann B. </w:t>
      </w:r>
      <w:r w:rsidRPr="00653639">
        <w:rPr>
          <w:rFonts w:cstheme="minorHAnsi"/>
          <w:color w:val="7F7F7F" w:themeColor="text1" w:themeTint="80"/>
          <w:sz w:val="18"/>
          <w:szCs w:val="18"/>
        </w:rPr>
        <w:t>~</w:t>
      </w:r>
      <w:r>
        <w:rPr>
          <w:rFonts w:cstheme="minorHAnsi"/>
          <w:color w:val="7F7F7F" w:themeColor="text1" w:themeTint="80"/>
          <w:sz w:val="18"/>
          <w:szCs w:val="18"/>
        </w:rPr>
        <w:t>3</w:t>
      </w:r>
      <w:r w:rsidRPr="00653639">
        <w:rPr>
          <w:rFonts w:cstheme="minorHAnsi"/>
          <w:color w:val="7F7F7F" w:themeColor="text1" w:themeTint="80"/>
          <w:sz w:val="18"/>
          <w:szCs w:val="18"/>
        </w:rPr>
        <w:t>0%.</w:t>
      </w:r>
      <w:r>
        <w:rPr>
          <w:rFonts w:cstheme="minorHAnsi"/>
          <w:color w:val="7F7F7F" w:themeColor="text1" w:themeTint="80"/>
          <w:sz w:val="18"/>
          <w:szCs w:val="18"/>
        </w:rPr>
        <w:t xml:space="preserve"> Eine genauere Einschätzung ist nicht möglich, da bei der Zusammentragung der Beiträge </w:t>
      </w:r>
      <w:r w:rsidRPr="003820D6">
        <w:rPr>
          <w:rFonts w:cstheme="minorHAnsi"/>
          <w:color w:val="7F7F7F" w:themeColor="text1" w:themeTint="80"/>
          <w:sz w:val="18"/>
          <w:szCs w:val="18"/>
        </w:rPr>
        <w:t xml:space="preserve">nicht genau </w:t>
      </w:r>
      <w:r>
        <w:rPr>
          <w:rFonts w:cstheme="minorHAnsi"/>
          <w:color w:val="7F7F7F" w:themeColor="text1" w:themeTint="80"/>
          <w:sz w:val="18"/>
          <w:szCs w:val="18"/>
        </w:rPr>
        <w:t xml:space="preserve">auf den Umfang des Protokolls </w:t>
      </w:r>
      <w:r w:rsidRPr="003820D6">
        <w:rPr>
          <w:rFonts w:cstheme="minorHAnsi"/>
          <w:color w:val="7F7F7F" w:themeColor="text1" w:themeTint="80"/>
          <w:sz w:val="18"/>
          <w:szCs w:val="18"/>
        </w:rPr>
        <w:t>geachtet wurde</w:t>
      </w:r>
      <w:r>
        <w:rPr>
          <w:rFonts w:cstheme="minorHAnsi"/>
          <w:color w:val="7F7F7F" w:themeColor="text1" w:themeTint="80"/>
          <w:sz w:val="18"/>
          <w:szCs w:val="18"/>
        </w:rPr>
        <w:t>.</w:t>
      </w:r>
    </w:p>
    <w:sectPr w:rsidR="00774196" w:rsidSect="00E434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8" w:right="1134" w:bottom="567" w:left="1134" w:header="0" w:footer="17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A6069" w14:textId="77777777" w:rsidR="00C77880" w:rsidRDefault="00C77880">
      <w:r>
        <w:separator/>
      </w:r>
    </w:p>
    <w:p w14:paraId="20F1601B" w14:textId="77777777" w:rsidR="00C77880" w:rsidRDefault="00C77880"/>
  </w:endnote>
  <w:endnote w:type="continuationSeparator" w:id="0">
    <w:p w14:paraId="223873A9" w14:textId="77777777" w:rsidR="00C77880" w:rsidRDefault="00C77880">
      <w:r>
        <w:continuationSeparator/>
      </w:r>
    </w:p>
    <w:p w14:paraId="6AB9EE50" w14:textId="77777777" w:rsidR="00C77880" w:rsidRDefault="00C778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ansCorrespondence">
    <w:altName w:val="Calibri"/>
    <w:charset w:val="00"/>
    <w:family w:val="swiss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B97FA" w14:textId="77777777" w:rsidR="002B5EFC" w:rsidRDefault="002B5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B2687" w14:textId="77777777" w:rsidR="003E47B1" w:rsidRPr="0051376F" w:rsidRDefault="00B14B33" w:rsidP="00B274FF">
    <w:pPr>
      <w:pStyle w:val="MAG-Fuzeile"/>
    </w:pPr>
    <w:r w:rsidRPr="0051376F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479DE2" wp14:editId="4280C7FC">
              <wp:simplePos x="0" y="0"/>
              <wp:positionH relativeFrom="column">
                <wp:posOffset>-720090</wp:posOffset>
              </wp:positionH>
              <wp:positionV relativeFrom="paragraph">
                <wp:posOffset>2540</wp:posOffset>
              </wp:positionV>
              <wp:extent cx="7574280" cy="0"/>
              <wp:effectExtent l="0" t="0" r="2667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21EF56" id="Gerade Verbindung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pt,.2pt" to="539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" strokecolor="black [3213]" strokeweight="1pt"/>
          </w:pict>
        </mc:Fallback>
      </mc:AlternateContent>
    </w:r>
    <w:r w:rsidR="007E64D7" w:rsidRPr="0051376F">
      <w:t>Protokoll</w:t>
    </w:r>
    <w:r w:rsidR="003E47B1" w:rsidRPr="0051376F">
      <w:tab/>
    </w:r>
    <w:r w:rsidR="000D6330" w:rsidRPr="0051376F">
      <w:fldChar w:fldCharType="begin"/>
    </w:r>
    <w:r w:rsidR="000D6330" w:rsidRPr="0051376F">
      <w:instrText xml:space="preserve"> PAGE </w:instrText>
    </w:r>
    <w:r w:rsidR="000D6330" w:rsidRPr="0051376F">
      <w:fldChar w:fldCharType="separate"/>
    </w:r>
    <w:r w:rsidR="00EA7DDF" w:rsidRPr="0051376F">
      <w:rPr>
        <w:noProof/>
      </w:rPr>
      <w:t>1</w:t>
    </w:r>
    <w:r w:rsidR="000D6330" w:rsidRPr="0051376F">
      <w:rPr>
        <w:noProof/>
      </w:rPr>
      <w:fldChar w:fldCharType="end"/>
    </w:r>
    <w:r w:rsidR="003E47B1" w:rsidRPr="0051376F">
      <w:t>/</w:t>
    </w:r>
    <w:fldSimple w:instr=" NUMPAGES ">
      <w:r w:rsidR="00EA7DDF" w:rsidRPr="0051376F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31145" w14:textId="77777777" w:rsidR="002B5EFC" w:rsidRDefault="002B5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8154E" w14:textId="77777777" w:rsidR="00C77880" w:rsidRDefault="00C77880">
      <w:r>
        <w:separator/>
      </w:r>
    </w:p>
    <w:p w14:paraId="79361C7C" w14:textId="77777777" w:rsidR="00C77880" w:rsidRDefault="00C77880"/>
  </w:footnote>
  <w:footnote w:type="continuationSeparator" w:id="0">
    <w:p w14:paraId="28E699CA" w14:textId="77777777" w:rsidR="00C77880" w:rsidRDefault="00C77880">
      <w:r>
        <w:continuationSeparator/>
      </w:r>
    </w:p>
    <w:p w14:paraId="31A6937B" w14:textId="77777777" w:rsidR="00C77880" w:rsidRDefault="00C778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97894" w14:textId="77777777" w:rsidR="002B5EFC" w:rsidRDefault="002B5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D2E55" w14:textId="77777777" w:rsidR="003E47B1" w:rsidRPr="00B673D6" w:rsidRDefault="003E47B1" w:rsidP="005F0166">
    <w:pPr>
      <w:pStyle w:val="Title"/>
      <w:spacing w:before="360" w:after="0"/>
      <w:rPr>
        <w:smallCaps w:val="0"/>
      </w:rPr>
    </w:pPr>
    <w:r w:rsidRPr="00B673D6">
      <w:rPr>
        <w:smallCaps w:val="0"/>
      </w:rPr>
      <w:t>Protokoll</w:t>
    </w:r>
  </w:p>
  <w:p w14:paraId="22475E1A" w14:textId="77777777" w:rsidR="009A0E34" w:rsidRPr="00202A9D" w:rsidRDefault="00015CF4" w:rsidP="009A0E34">
    <w:pPr>
      <w:rPr>
        <w:rFonts w:ascii="Helvetica" w:hAnsi="Helvetica"/>
      </w:rPr>
    </w:pPr>
    <w:r w:rsidRPr="00202A9D">
      <w:rPr>
        <w:rFonts w:ascii="Helvetica" w:hAnsi="Helvetic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11979F3" wp14:editId="69682B07">
              <wp:simplePos x="0" y="0"/>
              <wp:positionH relativeFrom="column">
                <wp:posOffset>-720090</wp:posOffset>
              </wp:positionH>
              <wp:positionV relativeFrom="paragraph">
                <wp:posOffset>320040</wp:posOffset>
              </wp:positionV>
              <wp:extent cx="7574280" cy="0"/>
              <wp:effectExtent l="0" t="0" r="2667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188221" id="Gerade Verbindung 3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pt,25.2pt" to="539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" strokecolor="black [3213]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52A0C" w14:textId="77777777" w:rsidR="002B5EFC" w:rsidRDefault="002B5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94F85C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0A8652C"/>
    <w:multiLevelType w:val="multilevel"/>
    <w:tmpl w:val="46C0AA70"/>
    <w:lvl w:ilvl="0">
      <w:start w:val="1"/>
      <w:numFmt w:val="decimal"/>
      <w:lvlText w:val="%1"/>
      <w:lvlJc w:val="left"/>
      <w:pPr>
        <w:tabs>
          <w:tab w:val="num" w:pos="829"/>
        </w:tabs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3"/>
        </w:tabs>
        <w:ind w:left="97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2" w15:restartNumberingAfterBreak="0">
    <w:nsid w:val="016D5D68"/>
    <w:multiLevelType w:val="hybridMultilevel"/>
    <w:tmpl w:val="FFFCF626"/>
    <w:lvl w:ilvl="0" w:tplc="8C74E55A">
      <w:start w:val="22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178EB"/>
    <w:multiLevelType w:val="hybridMultilevel"/>
    <w:tmpl w:val="69BE3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0BE1"/>
    <w:multiLevelType w:val="hybridMultilevel"/>
    <w:tmpl w:val="3FA2931E"/>
    <w:lvl w:ilvl="0" w:tplc="0CDEF652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22C38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1A76213"/>
    <w:multiLevelType w:val="multilevel"/>
    <w:tmpl w:val="D10AE65A"/>
    <w:lvl w:ilvl="0">
      <w:start w:val="1"/>
      <w:numFmt w:val="decimal"/>
      <w:lvlText w:val="%1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79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58"/>
        </w:tabs>
        <w:ind w:left="165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2"/>
        </w:tabs>
        <w:ind w:left="18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46"/>
        </w:tabs>
        <w:ind w:left="194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0"/>
        </w:tabs>
        <w:ind w:left="209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4"/>
        </w:tabs>
        <w:ind w:left="22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78"/>
        </w:tabs>
        <w:ind w:left="2378" w:hanging="1584"/>
      </w:pPr>
      <w:rPr>
        <w:rFonts w:hint="default"/>
      </w:rPr>
    </w:lvl>
  </w:abstractNum>
  <w:abstractNum w:abstractNumId="7" w15:restartNumberingAfterBreak="0">
    <w:nsid w:val="1211552C"/>
    <w:multiLevelType w:val="hybridMultilevel"/>
    <w:tmpl w:val="0C0EF4E0"/>
    <w:lvl w:ilvl="0" w:tplc="92FC77A8">
      <w:start w:val="1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92BBC"/>
    <w:multiLevelType w:val="multilevel"/>
    <w:tmpl w:val="CCD8EE00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</w:rPr>
    </w:lvl>
    <w:lvl w:ilvl="1">
      <w:start w:val="1"/>
      <w:numFmt w:val="bullet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279DC3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149B306A"/>
    <w:multiLevelType w:val="multilevel"/>
    <w:tmpl w:val="A7CE3888"/>
    <w:lvl w:ilvl="0">
      <w:start w:val="1"/>
      <w:numFmt w:val="decimal"/>
      <w:lvlText w:val="%1"/>
      <w:lvlJc w:val="left"/>
      <w:pPr>
        <w:tabs>
          <w:tab w:val="num" w:pos="829"/>
        </w:tabs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3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10" w15:restartNumberingAfterBreak="0">
    <w:nsid w:val="15B2050D"/>
    <w:multiLevelType w:val="hybridMultilevel"/>
    <w:tmpl w:val="F1E6B2B8"/>
    <w:lvl w:ilvl="0" w:tplc="1D046C6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heSansCorrespondence" w:eastAsia="Times New Roman" w:hAnsi="TheSansCorrespondence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60012E"/>
    <w:multiLevelType w:val="multilevel"/>
    <w:tmpl w:val="A8680E86"/>
    <w:lvl w:ilvl="0">
      <w:start w:val="1"/>
      <w:numFmt w:val="decimal"/>
      <w:lvlText w:val="%1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12" w15:restartNumberingAfterBreak="0">
    <w:nsid w:val="19504366"/>
    <w:multiLevelType w:val="multilevel"/>
    <w:tmpl w:val="31C24FB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0B515F"/>
    <w:multiLevelType w:val="multilevel"/>
    <w:tmpl w:val="D4EAA0A2"/>
    <w:lvl w:ilvl="0">
      <w:start w:val="1"/>
      <w:numFmt w:val="decimal"/>
      <w:pStyle w:val="MAG-berschrift1"/>
      <w:lvlText w:val="%1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1">
      <w:start w:val="1"/>
      <w:numFmt w:val="decimal"/>
      <w:pStyle w:val="MAG-berschrift2"/>
      <w:lvlText w:val="%1.%2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2">
      <w:start w:val="1"/>
      <w:numFmt w:val="decimal"/>
      <w:pStyle w:val="MAG-berschrift3"/>
      <w:lvlText w:val="%1.%2.%3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3">
      <w:start w:val="1"/>
      <w:numFmt w:val="decimal"/>
      <w:pStyle w:val="MAG-berschrift4"/>
      <w:lvlText w:val="%1.%2.%3.%4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4">
      <w:start w:val="1"/>
      <w:numFmt w:val="decimal"/>
      <w:pStyle w:val="MAG-berschrift5"/>
      <w:lvlText w:val="%1.%2.%3.%4.%5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14" w15:restartNumberingAfterBreak="0">
    <w:nsid w:val="1CB21743"/>
    <w:multiLevelType w:val="hybridMultilevel"/>
    <w:tmpl w:val="BD10ABD0"/>
    <w:lvl w:ilvl="0" w:tplc="BD6C598C">
      <w:start w:val="1"/>
      <w:numFmt w:val="bullet"/>
      <w:lvlText w:val="»"/>
      <w:lvlJc w:val="left"/>
      <w:pPr>
        <w:tabs>
          <w:tab w:val="num" w:pos="680"/>
        </w:tabs>
        <w:ind w:left="680" w:hanging="283"/>
      </w:pPr>
      <w:rPr>
        <w:rFonts w:ascii="TheSansCorrespondence" w:hAnsi="TheSansCorrespondence" w:hint="default"/>
        <w:color w:val="279DC3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1E4742C2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D81F95"/>
    <w:multiLevelType w:val="hybridMultilevel"/>
    <w:tmpl w:val="D182E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B742C3"/>
    <w:multiLevelType w:val="hybridMultilevel"/>
    <w:tmpl w:val="F6825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F3B20"/>
    <w:multiLevelType w:val="multilevel"/>
    <w:tmpl w:val="2F72791A"/>
    <w:lvl w:ilvl="0">
      <w:start w:val="1"/>
      <w:numFmt w:val="decimal"/>
      <w:lvlText w:val="%1"/>
      <w:lvlJc w:val="left"/>
      <w:pPr>
        <w:tabs>
          <w:tab w:val="num" w:pos="964"/>
        </w:tabs>
        <w:ind w:left="794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11"/>
        </w:tabs>
        <w:ind w:left="19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55"/>
        </w:tabs>
        <w:ind w:left="205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99"/>
        </w:tabs>
        <w:ind w:left="219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3"/>
        </w:tabs>
        <w:ind w:left="234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87"/>
        </w:tabs>
        <w:ind w:left="248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1"/>
        </w:tabs>
        <w:ind w:left="26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75"/>
        </w:tabs>
        <w:ind w:left="2775" w:hanging="1584"/>
      </w:pPr>
      <w:rPr>
        <w:rFonts w:hint="default"/>
      </w:rPr>
    </w:lvl>
  </w:abstractNum>
  <w:abstractNum w:abstractNumId="19" w15:restartNumberingAfterBreak="0">
    <w:nsid w:val="2D3E5198"/>
    <w:multiLevelType w:val="hybridMultilevel"/>
    <w:tmpl w:val="109697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1D416B"/>
    <w:multiLevelType w:val="hybridMultilevel"/>
    <w:tmpl w:val="2CE0E966"/>
    <w:lvl w:ilvl="0" w:tplc="F6023CDC">
      <w:start w:val="1"/>
      <w:numFmt w:val="bullet"/>
      <w:pStyle w:val="MAG-Aufzhlung3"/>
      <w:lvlText w:val="o"/>
      <w:lvlJc w:val="left"/>
      <w:pPr>
        <w:ind w:left="2251" w:hanging="360"/>
      </w:pPr>
      <w:rPr>
        <w:rFonts w:ascii="Courier New" w:hAnsi="Courier New" w:hint="default"/>
        <w:color w:val="388F87"/>
      </w:rPr>
    </w:lvl>
    <w:lvl w:ilvl="1" w:tplc="0407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21" w15:restartNumberingAfterBreak="0">
    <w:nsid w:val="350D7C99"/>
    <w:multiLevelType w:val="hybridMultilevel"/>
    <w:tmpl w:val="6B9EFD90"/>
    <w:lvl w:ilvl="0" w:tplc="21B45634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B1939"/>
    <w:multiLevelType w:val="hybridMultilevel"/>
    <w:tmpl w:val="BCC8DF46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955A4"/>
    <w:multiLevelType w:val="multilevel"/>
    <w:tmpl w:val="551A2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4" w15:restartNumberingAfterBreak="0">
    <w:nsid w:val="45E40154"/>
    <w:multiLevelType w:val="hybridMultilevel"/>
    <w:tmpl w:val="31C24FB4"/>
    <w:lvl w:ilvl="0" w:tplc="3CCA696A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259A8"/>
    <w:multiLevelType w:val="hybridMultilevel"/>
    <w:tmpl w:val="85F8F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D2D58"/>
    <w:multiLevelType w:val="hybridMultilevel"/>
    <w:tmpl w:val="2D2EA018"/>
    <w:lvl w:ilvl="0" w:tplc="0B8C4624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22DC3"/>
    <w:multiLevelType w:val="multilevel"/>
    <w:tmpl w:val="915634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8" w15:restartNumberingAfterBreak="0">
    <w:nsid w:val="508968AF"/>
    <w:multiLevelType w:val="hybridMultilevel"/>
    <w:tmpl w:val="76C24D44"/>
    <w:lvl w:ilvl="0" w:tplc="317AA05C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040AD"/>
    <w:multiLevelType w:val="hybridMultilevel"/>
    <w:tmpl w:val="8A8225A6"/>
    <w:lvl w:ilvl="0" w:tplc="616CECF8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C17458"/>
    <w:multiLevelType w:val="multilevel"/>
    <w:tmpl w:val="CCD8EE00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</w:rPr>
    </w:lvl>
    <w:lvl w:ilvl="1">
      <w:start w:val="1"/>
      <w:numFmt w:val="bullet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279DC3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4A751F4"/>
    <w:multiLevelType w:val="multilevel"/>
    <w:tmpl w:val="34504832"/>
    <w:lvl w:ilvl="0">
      <w:start w:val="1"/>
      <w:numFmt w:val="decimal"/>
      <w:lvlText w:val="%1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32" w15:restartNumberingAfterBreak="0">
    <w:nsid w:val="55B9542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74955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B121DB3"/>
    <w:multiLevelType w:val="hybridMultilevel"/>
    <w:tmpl w:val="BA32B85E"/>
    <w:lvl w:ilvl="0" w:tplc="42EA8C9C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46B56"/>
    <w:multiLevelType w:val="hybridMultilevel"/>
    <w:tmpl w:val="244E4B34"/>
    <w:lvl w:ilvl="0" w:tplc="6038A26A">
      <w:start w:val="1"/>
      <w:numFmt w:val="bullet"/>
      <w:pStyle w:val="MAG-Aufzhlung1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388F87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E210B"/>
    <w:multiLevelType w:val="hybridMultilevel"/>
    <w:tmpl w:val="AF2EE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E228E"/>
    <w:multiLevelType w:val="hybridMultilevel"/>
    <w:tmpl w:val="AA0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B1728"/>
    <w:multiLevelType w:val="hybridMultilevel"/>
    <w:tmpl w:val="43B26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A6DEF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92B389C"/>
    <w:multiLevelType w:val="hybridMultilevel"/>
    <w:tmpl w:val="1F184068"/>
    <w:lvl w:ilvl="0" w:tplc="3ADA324A">
      <w:start w:val="1"/>
      <w:numFmt w:val="bullet"/>
      <w:pStyle w:val="MAG-Aufzhlung2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388F87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C37A2"/>
    <w:multiLevelType w:val="hybridMultilevel"/>
    <w:tmpl w:val="1D327B72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E206E6"/>
    <w:multiLevelType w:val="hybridMultilevel"/>
    <w:tmpl w:val="34BEBCA2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415879">
    <w:abstractNumId w:val="0"/>
  </w:num>
  <w:num w:numId="2" w16cid:durableId="1091514667">
    <w:abstractNumId w:val="1"/>
  </w:num>
  <w:num w:numId="3" w16cid:durableId="907421417">
    <w:abstractNumId w:val="9"/>
  </w:num>
  <w:num w:numId="4" w16cid:durableId="1628312808">
    <w:abstractNumId w:val="6"/>
  </w:num>
  <w:num w:numId="5" w16cid:durableId="1019700507">
    <w:abstractNumId w:val="18"/>
  </w:num>
  <w:num w:numId="6" w16cid:durableId="843277841">
    <w:abstractNumId w:val="13"/>
  </w:num>
  <w:num w:numId="7" w16cid:durableId="691297209">
    <w:abstractNumId w:val="31"/>
  </w:num>
  <w:num w:numId="8" w16cid:durableId="1912081388">
    <w:abstractNumId w:val="11"/>
  </w:num>
  <w:num w:numId="9" w16cid:durableId="1407605297">
    <w:abstractNumId w:val="14"/>
  </w:num>
  <w:num w:numId="10" w16cid:durableId="2123844916">
    <w:abstractNumId w:val="5"/>
  </w:num>
  <w:num w:numId="11" w16cid:durableId="1437364590">
    <w:abstractNumId w:val="33"/>
  </w:num>
  <w:num w:numId="12" w16cid:durableId="1402098774">
    <w:abstractNumId w:val="24"/>
  </w:num>
  <w:num w:numId="13" w16cid:durableId="1306810302">
    <w:abstractNumId w:val="12"/>
  </w:num>
  <w:num w:numId="14" w16cid:durableId="2064138861">
    <w:abstractNumId w:val="8"/>
  </w:num>
  <w:num w:numId="15" w16cid:durableId="1622952281">
    <w:abstractNumId w:val="30"/>
  </w:num>
  <w:num w:numId="16" w16cid:durableId="669219433">
    <w:abstractNumId w:val="35"/>
  </w:num>
  <w:num w:numId="17" w16cid:durableId="318195971">
    <w:abstractNumId w:val="40"/>
  </w:num>
  <w:num w:numId="18" w16cid:durableId="1046951493">
    <w:abstractNumId w:val="10"/>
  </w:num>
  <w:num w:numId="19" w16cid:durableId="1370959310">
    <w:abstractNumId w:val="32"/>
  </w:num>
  <w:num w:numId="20" w16cid:durableId="1547257998">
    <w:abstractNumId w:val="39"/>
  </w:num>
  <w:num w:numId="21" w16cid:durableId="1797025842">
    <w:abstractNumId w:val="15"/>
  </w:num>
  <w:num w:numId="22" w16cid:durableId="793837654">
    <w:abstractNumId w:val="13"/>
  </w:num>
  <w:num w:numId="23" w16cid:durableId="703868077">
    <w:abstractNumId w:val="20"/>
  </w:num>
  <w:num w:numId="24" w16cid:durableId="267546781">
    <w:abstractNumId w:val="36"/>
  </w:num>
  <w:num w:numId="25" w16cid:durableId="1105032550">
    <w:abstractNumId w:val="25"/>
  </w:num>
  <w:num w:numId="26" w16cid:durableId="1835953718">
    <w:abstractNumId w:val="38"/>
  </w:num>
  <w:num w:numId="27" w16cid:durableId="1895850909">
    <w:abstractNumId w:val="16"/>
  </w:num>
  <w:num w:numId="28" w16cid:durableId="1333218381">
    <w:abstractNumId w:val="23"/>
  </w:num>
  <w:num w:numId="29" w16cid:durableId="1846746535">
    <w:abstractNumId w:val="27"/>
  </w:num>
  <w:num w:numId="30" w16cid:durableId="1853564940">
    <w:abstractNumId w:val="37"/>
  </w:num>
  <w:num w:numId="31" w16cid:durableId="1892960300">
    <w:abstractNumId w:val="3"/>
  </w:num>
  <w:num w:numId="32" w16cid:durableId="1908420301">
    <w:abstractNumId w:val="17"/>
  </w:num>
  <w:num w:numId="33" w16cid:durableId="897204723">
    <w:abstractNumId w:val="19"/>
  </w:num>
  <w:num w:numId="34" w16cid:durableId="339084268">
    <w:abstractNumId w:val="28"/>
  </w:num>
  <w:num w:numId="35" w16cid:durableId="1353805544">
    <w:abstractNumId w:val="2"/>
  </w:num>
  <w:num w:numId="36" w16cid:durableId="1923367717">
    <w:abstractNumId w:val="34"/>
  </w:num>
  <w:num w:numId="37" w16cid:durableId="2081318362">
    <w:abstractNumId w:val="42"/>
  </w:num>
  <w:num w:numId="38" w16cid:durableId="684327457">
    <w:abstractNumId w:val="22"/>
  </w:num>
  <w:num w:numId="39" w16cid:durableId="1659771739">
    <w:abstractNumId w:val="41"/>
  </w:num>
  <w:num w:numId="40" w16cid:durableId="388841899">
    <w:abstractNumId w:val="21"/>
  </w:num>
  <w:num w:numId="41" w16cid:durableId="726878057">
    <w:abstractNumId w:val="4"/>
  </w:num>
  <w:num w:numId="42" w16cid:durableId="367879232">
    <w:abstractNumId w:val="29"/>
  </w:num>
  <w:num w:numId="43" w16cid:durableId="330644281">
    <w:abstractNumId w:val="7"/>
  </w:num>
  <w:num w:numId="44" w16cid:durableId="113522175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2C"/>
    <w:rsid w:val="00004C5C"/>
    <w:rsid w:val="00014F21"/>
    <w:rsid w:val="00015497"/>
    <w:rsid w:val="00015CF4"/>
    <w:rsid w:val="00020EA7"/>
    <w:rsid w:val="000226CD"/>
    <w:rsid w:val="000300D0"/>
    <w:rsid w:val="00036E6D"/>
    <w:rsid w:val="00040455"/>
    <w:rsid w:val="000436EC"/>
    <w:rsid w:val="00046A1A"/>
    <w:rsid w:val="00054400"/>
    <w:rsid w:val="0006117C"/>
    <w:rsid w:val="0006262B"/>
    <w:rsid w:val="00077941"/>
    <w:rsid w:val="00094D7F"/>
    <w:rsid w:val="00097FB3"/>
    <w:rsid w:val="000B4F9E"/>
    <w:rsid w:val="000B7973"/>
    <w:rsid w:val="000B7979"/>
    <w:rsid w:val="000C04BD"/>
    <w:rsid w:val="000C177D"/>
    <w:rsid w:val="000D6330"/>
    <w:rsid w:val="000D7676"/>
    <w:rsid w:val="000E397F"/>
    <w:rsid w:val="000E461B"/>
    <w:rsid w:val="000E7671"/>
    <w:rsid w:val="000F4FB3"/>
    <w:rsid w:val="0011684E"/>
    <w:rsid w:val="001651D7"/>
    <w:rsid w:val="001857D4"/>
    <w:rsid w:val="0019532C"/>
    <w:rsid w:val="00197331"/>
    <w:rsid w:val="001A4086"/>
    <w:rsid w:val="001D0A9F"/>
    <w:rsid w:val="00202A9D"/>
    <w:rsid w:val="00205AA1"/>
    <w:rsid w:val="002104EA"/>
    <w:rsid w:val="00226CCF"/>
    <w:rsid w:val="002307B9"/>
    <w:rsid w:val="0023388B"/>
    <w:rsid w:val="00234827"/>
    <w:rsid w:val="002429F0"/>
    <w:rsid w:val="00254392"/>
    <w:rsid w:val="002B5EFC"/>
    <w:rsid w:val="002C0E31"/>
    <w:rsid w:val="002D7B02"/>
    <w:rsid w:val="002E656E"/>
    <w:rsid w:val="002E717E"/>
    <w:rsid w:val="002E7243"/>
    <w:rsid w:val="002F33EF"/>
    <w:rsid w:val="00300227"/>
    <w:rsid w:val="00304E36"/>
    <w:rsid w:val="00313B52"/>
    <w:rsid w:val="00327D14"/>
    <w:rsid w:val="00357D15"/>
    <w:rsid w:val="00361424"/>
    <w:rsid w:val="00367372"/>
    <w:rsid w:val="003816D1"/>
    <w:rsid w:val="003820D6"/>
    <w:rsid w:val="00382C3F"/>
    <w:rsid w:val="00385A09"/>
    <w:rsid w:val="003973C1"/>
    <w:rsid w:val="003C19EB"/>
    <w:rsid w:val="003C1CC4"/>
    <w:rsid w:val="003E47B1"/>
    <w:rsid w:val="00405095"/>
    <w:rsid w:val="00413992"/>
    <w:rsid w:val="0042510B"/>
    <w:rsid w:val="0043705D"/>
    <w:rsid w:val="00457E56"/>
    <w:rsid w:val="0046043E"/>
    <w:rsid w:val="0047372D"/>
    <w:rsid w:val="004865DA"/>
    <w:rsid w:val="00486C08"/>
    <w:rsid w:val="00491CB9"/>
    <w:rsid w:val="00493B71"/>
    <w:rsid w:val="00493B7B"/>
    <w:rsid w:val="00494EEA"/>
    <w:rsid w:val="004A2190"/>
    <w:rsid w:val="004C365F"/>
    <w:rsid w:val="004D3660"/>
    <w:rsid w:val="004E25DC"/>
    <w:rsid w:val="004F187B"/>
    <w:rsid w:val="00500BDA"/>
    <w:rsid w:val="00504F52"/>
    <w:rsid w:val="005078A5"/>
    <w:rsid w:val="0051376F"/>
    <w:rsid w:val="00514F9B"/>
    <w:rsid w:val="005160A0"/>
    <w:rsid w:val="00517838"/>
    <w:rsid w:val="00521F6E"/>
    <w:rsid w:val="00524993"/>
    <w:rsid w:val="005302DD"/>
    <w:rsid w:val="0053531F"/>
    <w:rsid w:val="005463D7"/>
    <w:rsid w:val="00571A44"/>
    <w:rsid w:val="005777B5"/>
    <w:rsid w:val="00581B66"/>
    <w:rsid w:val="005912F7"/>
    <w:rsid w:val="00592E84"/>
    <w:rsid w:val="00593B06"/>
    <w:rsid w:val="00597F15"/>
    <w:rsid w:val="005A7B13"/>
    <w:rsid w:val="005B6423"/>
    <w:rsid w:val="005C2E67"/>
    <w:rsid w:val="005C5F22"/>
    <w:rsid w:val="005D0179"/>
    <w:rsid w:val="005D069D"/>
    <w:rsid w:val="005E7700"/>
    <w:rsid w:val="005F0166"/>
    <w:rsid w:val="006552F6"/>
    <w:rsid w:val="00660A2F"/>
    <w:rsid w:val="00665F73"/>
    <w:rsid w:val="006723BB"/>
    <w:rsid w:val="0067596D"/>
    <w:rsid w:val="0067767B"/>
    <w:rsid w:val="006853F5"/>
    <w:rsid w:val="00690F2C"/>
    <w:rsid w:val="00692A73"/>
    <w:rsid w:val="006B176B"/>
    <w:rsid w:val="006D170B"/>
    <w:rsid w:val="006D7003"/>
    <w:rsid w:val="006F589A"/>
    <w:rsid w:val="00716E6A"/>
    <w:rsid w:val="0073082F"/>
    <w:rsid w:val="00731B50"/>
    <w:rsid w:val="0074564F"/>
    <w:rsid w:val="00760805"/>
    <w:rsid w:val="00770A77"/>
    <w:rsid w:val="00774196"/>
    <w:rsid w:val="00781761"/>
    <w:rsid w:val="00782FC8"/>
    <w:rsid w:val="00791254"/>
    <w:rsid w:val="007A6179"/>
    <w:rsid w:val="007B5C3C"/>
    <w:rsid w:val="007C2BF1"/>
    <w:rsid w:val="007C3446"/>
    <w:rsid w:val="007C7292"/>
    <w:rsid w:val="007E5717"/>
    <w:rsid w:val="007E64D7"/>
    <w:rsid w:val="007F54D6"/>
    <w:rsid w:val="008025ED"/>
    <w:rsid w:val="008052DD"/>
    <w:rsid w:val="00813F32"/>
    <w:rsid w:val="00815E6E"/>
    <w:rsid w:val="0083615F"/>
    <w:rsid w:val="00836F0B"/>
    <w:rsid w:val="00840275"/>
    <w:rsid w:val="008410B1"/>
    <w:rsid w:val="00877794"/>
    <w:rsid w:val="008955F3"/>
    <w:rsid w:val="0089608B"/>
    <w:rsid w:val="00896663"/>
    <w:rsid w:val="008A088A"/>
    <w:rsid w:val="008B471C"/>
    <w:rsid w:val="008B5520"/>
    <w:rsid w:val="008C1173"/>
    <w:rsid w:val="008C31E9"/>
    <w:rsid w:val="008E14F9"/>
    <w:rsid w:val="00907269"/>
    <w:rsid w:val="00926DF2"/>
    <w:rsid w:val="009334A7"/>
    <w:rsid w:val="00940F44"/>
    <w:rsid w:val="00941E64"/>
    <w:rsid w:val="00964BDF"/>
    <w:rsid w:val="0097791A"/>
    <w:rsid w:val="00996FD1"/>
    <w:rsid w:val="009A0E34"/>
    <w:rsid w:val="009A3053"/>
    <w:rsid w:val="009A5201"/>
    <w:rsid w:val="009C76A1"/>
    <w:rsid w:val="009E5E24"/>
    <w:rsid w:val="009F1ED1"/>
    <w:rsid w:val="00A44B19"/>
    <w:rsid w:val="00A600B9"/>
    <w:rsid w:val="00A63977"/>
    <w:rsid w:val="00A70178"/>
    <w:rsid w:val="00A72C49"/>
    <w:rsid w:val="00A7504A"/>
    <w:rsid w:val="00A92057"/>
    <w:rsid w:val="00A95B13"/>
    <w:rsid w:val="00A97537"/>
    <w:rsid w:val="00AA57D3"/>
    <w:rsid w:val="00AB296A"/>
    <w:rsid w:val="00AD4A93"/>
    <w:rsid w:val="00AD4E64"/>
    <w:rsid w:val="00AD5544"/>
    <w:rsid w:val="00AE0ABA"/>
    <w:rsid w:val="00AE24CC"/>
    <w:rsid w:val="00AF3F4A"/>
    <w:rsid w:val="00B14B33"/>
    <w:rsid w:val="00B274FF"/>
    <w:rsid w:val="00B42BB7"/>
    <w:rsid w:val="00B42BD2"/>
    <w:rsid w:val="00B611A9"/>
    <w:rsid w:val="00B6414D"/>
    <w:rsid w:val="00B673D6"/>
    <w:rsid w:val="00B7115F"/>
    <w:rsid w:val="00B84761"/>
    <w:rsid w:val="00B93041"/>
    <w:rsid w:val="00B932D8"/>
    <w:rsid w:val="00B94329"/>
    <w:rsid w:val="00B97764"/>
    <w:rsid w:val="00BA60E9"/>
    <w:rsid w:val="00BC14CB"/>
    <w:rsid w:val="00BC3881"/>
    <w:rsid w:val="00BD6AF1"/>
    <w:rsid w:val="00BE3D0B"/>
    <w:rsid w:val="00C00C2B"/>
    <w:rsid w:val="00C16A12"/>
    <w:rsid w:val="00C25C5B"/>
    <w:rsid w:val="00C303DC"/>
    <w:rsid w:val="00C305B8"/>
    <w:rsid w:val="00C40C09"/>
    <w:rsid w:val="00C47731"/>
    <w:rsid w:val="00C51728"/>
    <w:rsid w:val="00C71F6D"/>
    <w:rsid w:val="00C755CF"/>
    <w:rsid w:val="00C762DE"/>
    <w:rsid w:val="00C77880"/>
    <w:rsid w:val="00C82B04"/>
    <w:rsid w:val="00C97CF4"/>
    <w:rsid w:val="00CD1D7B"/>
    <w:rsid w:val="00CD5855"/>
    <w:rsid w:val="00CD64B0"/>
    <w:rsid w:val="00CE66B9"/>
    <w:rsid w:val="00CF6FD1"/>
    <w:rsid w:val="00D009A5"/>
    <w:rsid w:val="00D23EE3"/>
    <w:rsid w:val="00D34F1B"/>
    <w:rsid w:val="00D609D6"/>
    <w:rsid w:val="00D62CFC"/>
    <w:rsid w:val="00D73DE8"/>
    <w:rsid w:val="00D77EBD"/>
    <w:rsid w:val="00DA196E"/>
    <w:rsid w:val="00DA3A68"/>
    <w:rsid w:val="00DA3C8B"/>
    <w:rsid w:val="00DB77A8"/>
    <w:rsid w:val="00DB782C"/>
    <w:rsid w:val="00DC2E24"/>
    <w:rsid w:val="00DD2B5D"/>
    <w:rsid w:val="00DD6222"/>
    <w:rsid w:val="00DD66D8"/>
    <w:rsid w:val="00DE6BC2"/>
    <w:rsid w:val="00DF37AC"/>
    <w:rsid w:val="00E05388"/>
    <w:rsid w:val="00E06F88"/>
    <w:rsid w:val="00E166A7"/>
    <w:rsid w:val="00E20325"/>
    <w:rsid w:val="00E232CC"/>
    <w:rsid w:val="00E316FC"/>
    <w:rsid w:val="00E43491"/>
    <w:rsid w:val="00E4572A"/>
    <w:rsid w:val="00E506FF"/>
    <w:rsid w:val="00E54E6F"/>
    <w:rsid w:val="00E6322C"/>
    <w:rsid w:val="00E66B03"/>
    <w:rsid w:val="00EA7DDF"/>
    <w:rsid w:val="00EB45C4"/>
    <w:rsid w:val="00EB5B63"/>
    <w:rsid w:val="00EC2661"/>
    <w:rsid w:val="00EC5116"/>
    <w:rsid w:val="00ED4A04"/>
    <w:rsid w:val="00EE3069"/>
    <w:rsid w:val="00EF0713"/>
    <w:rsid w:val="00EF481B"/>
    <w:rsid w:val="00EF553F"/>
    <w:rsid w:val="00F01122"/>
    <w:rsid w:val="00F171D4"/>
    <w:rsid w:val="00F23459"/>
    <w:rsid w:val="00F23836"/>
    <w:rsid w:val="00F34929"/>
    <w:rsid w:val="00F35F77"/>
    <w:rsid w:val="00F40CF8"/>
    <w:rsid w:val="00F46E07"/>
    <w:rsid w:val="00F47839"/>
    <w:rsid w:val="00F83F24"/>
    <w:rsid w:val="00F93292"/>
    <w:rsid w:val="00F94CAA"/>
    <w:rsid w:val="00F95F73"/>
    <w:rsid w:val="00FA231E"/>
    <w:rsid w:val="00FB2541"/>
    <w:rsid w:val="00FB616F"/>
    <w:rsid w:val="00FE633F"/>
    <w:rsid w:val="00FF019F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07D8D2"/>
  <w15:docId w15:val="{3F57F74C-9B76-436D-9CD1-F5826281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0AB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6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aliases w:val="Überschrift 2MAG,Überschrift 2MAG1"/>
    <w:basedOn w:val="Normal"/>
    <w:next w:val="Normal"/>
    <w:link w:val="Heading2Char"/>
    <w:uiPriority w:val="9"/>
    <w:unhideWhenUsed/>
    <w:qFormat/>
    <w:rsid w:val="005F016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16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16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16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16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16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16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F016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-Aufzhlung1">
    <w:name w:val="MAG-Aufzählung 1"/>
    <w:basedOn w:val="MAG-Flietext"/>
    <w:next w:val="MAG-Flietext"/>
    <w:rsid w:val="00F46E07"/>
    <w:pPr>
      <w:numPr>
        <w:numId w:val="16"/>
      </w:numPr>
      <w:spacing w:before="120"/>
    </w:pPr>
  </w:style>
  <w:style w:type="paragraph" w:customStyle="1" w:styleId="MAG-DokTitel">
    <w:name w:val="MAG-DokTitel"/>
    <w:basedOn w:val="MAG-Flietext"/>
    <w:rsid w:val="0006262B"/>
    <w:pPr>
      <w:spacing w:before="120"/>
      <w:ind w:left="0"/>
    </w:pPr>
    <w:rPr>
      <w:color w:val="FFFFFF"/>
      <w:spacing w:val="22"/>
      <w:sz w:val="48"/>
      <w:szCs w:val="48"/>
    </w:rPr>
  </w:style>
  <w:style w:type="paragraph" w:customStyle="1" w:styleId="MAG-Kopfzeile">
    <w:name w:val="MAG-Kopfzeile"/>
    <w:basedOn w:val="MAG-Flietext"/>
    <w:rsid w:val="00CF6FD1"/>
    <w:pPr>
      <w:spacing w:before="600"/>
      <w:ind w:left="0"/>
    </w:pPr>
    <w:rPr>
      <w:sz w:val="24"/>
    </w:rPr>
  </w:style>
  <w:style w:type="table" w:styleId="TableGrid">
    <w:name w:val="Table Grid"/>
    <w:basedOn w:val="TableNormal"/>
    <w:rsid w:val="00197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G-Fuzeile">
    <w:name w:val="MAG-Fußzeile"/>
    <w:basedOn w:val="Normal"/>
    <w:rsid w:val="00E20325"/>
    <w:pPr>
      <w:tabs>
        <w:tab w:val="right" w:pos="9628"/>
      </w:tabs>
      <w:spacing w:before="480"/>
    </w:pPr>
    <w:rPr>
      <w:sz w:val="18"/>
    </w:rPr>
  </w:style>
  <w:style w:type="character" w:styleId="PageNumber">
    <w:name w:val="page number"/>
    <w:basedOn w:val="DefaultParagraphFont"/>
    <w:rsid w:val="008C1173"/>
  </w:style>
  <w:style w:type="paragraph" w:customStyle="1" w:styleId="MAG-DokTyp">
    <w:name w:val="MAG-DokTyp"/>
    <w:basedOn w:val="MAG-Flietext"/>
    <w:rsid w:val="00CF6FD1"/>
    <w:pPr>
      <w:spacing w:before="120"/>
      <w:ind w:left="0"/>
    </w:pPr>
    <w:rPr>
      <w:spacing w:val="22"/>
      <w:sz w:val="48"/>
      <w:szCs w:val="48"/>
    </w:rPr>
  </w:style>
  <w:style w:type="paragraph" w:styleId="TOC1">
    <w:name w:val="toc 1"/>
    <w:basedOn w:val="MAG-Flietext"/>
    <w:next w:val="MAG-Flietext"/>
    <w:autoRedefine/>
    <w:semiHidden/>
    <w:rsid w:val="00F34929"/>
    <w:pPr>
      <w:tabs>
        <w:tab w:val="left" w:pos="794"/>
        <w:tab w:val="right" w:leader="dot" w:pos="9628"/>
      </w:tabs>
      <w:spacing w:before="60" w:after="60"/>
    </w:pPr>
    <w:rPr>
      <w:b/>
      <w:sz w:val="24"/>
    </w:rPr>
  </w:style>
  <w:style w:type="paragraph" w:customStyle="1" w:styleId="MAG-Abteilung">
    <w:name w:val="MAG-Abteilung"/>
    <w:basedOn w:val="MAG-Flietext"/>
    <w:link w:val="MAG-AbteilungZchn"/>
    <w:rsid w:val="00CF6FD1"/>
    <w:pPr>
      <w:ind w:left="0"/>
    </w:pPr>
    <w:rPr>
      <w:sz w:val="24"/>
    </w:rPr>
  </w:style>
  <w:style w:type="paragraph" w:customStyle="1" w:styleId="MAG-Aufzhlung2">
    <w:name w:val="MAG-Aufzählung 2"/>
    <w:basedOn w:val="MAG-Flietext"/>
    <w:next w:val="MAG-Flietext"/>
    <w:rsid w:val="00F46E07"/>
    <w:pPr>
      <w:numPr>
        <w:numId w:val="17"/>
      </w:numPr>
      <w:spacing w:before="120"/>
    </w:pPr>
  </w:style>
  <w:style w:type="character" w:customStyle="1" w:styleId="MAG-AbteilungZchn">
    <w:name w:val="MAG-Abteilung Zchn"/>
    <w:basedOn w:val="DefaultParagraphFont"/>
    <w:link w:val="MAG-Abteilung"/>
    <w:rsid w:val="00CF6FD1"/>
    <w:rPr>
      <w:rFonts w:ascii="TheSansCorrespondence" w:hAnsi="TheSansCorrespondence"/>
      <w:sz w:val="24"/>
      <w:szCs w:val="24"/>
      <w:lang w:val="de-DE" w:eastAsia="de-DE" w:bidi="ar-SA"/>
    </w:rPr>
  </w:style>
  <w:style w:type="paragraph" w:styleId="BalloonText">
    <w:name w:val="Balloon Text"/>
    <w:basedOn w:val="Normal"/>
    <w:semiHidden/>
    <w:rsid w:val="00581B66"/>
    <w:rPr>
      <w:rFonts w:ascii="Tahoma" w:hAnsi="Tahoma" w:cs="Tahoma"/>
      <w:sz w:val="16"/>
      <w:szCs w:val="16"/>
    </w:rPr>
  </w:style>
  <w:style w:type="paragraph" w:customStyle="1" w:styleId="MAG-berschrift1">
    <w:name w:val="MAG-Überschrift 1"/>
    <w:basedOn w:val="MAG-Flietext"/>
    <w:next w:val="MAG-Flietext"/>
    <w:rsid w:val="0023388B"/>
    <w:pPr>
      <w:numPr>
        <w:numId w:val="6"/>
      </w:numPr>
      <w:spacing w:after="240"/>
    </w:pPr>
    <w:rPr>
      <w:b/>
      <w:sz w:val="32"/>
    </w:rPr>
  </w:style>
  <w:style w:type="paragraph" w:styleId="TOC2">
    <w:name w:val="toc 2"/>
    <w:basedOn w:val="MAG-Flietext"/>
    <w:next w:val="MAG-Flietext"/>
    <w:autoRedefine/>
    <w:semiHidden/>
    <w:rsid w:val="00385A09"/>
    <w:pPr>
      <w:tabs>
        <w:tab w:val="left" w:pos="1418"/>
        <w:tab w:val="right" w:leader="dot" w:pos="9628"/>
      </w:tabs>
      <w:spacing w:before="60" w:after="60"/>
      <w:ind w:left="794"/>
    </w:pPr>
    <w:rPr>
      <w:sz w:val="23"/>
    </w:rPr>
  </w:style>
  <w:style w:type="paragraph" w:customStyle="1" w:styleId="MAG-Flietext">
    <w:name w:val="MAG-Fließtext"/>
    <w:basedOn w:val="Normal"/>
    <w:link w:val="MAG-FlietextZchn"/>
    <w:rsid w:val="000D7676"/>
    <w:pPr>
      <w:ind w:left="397"/>
    </w:pPr>
  </w:style>
  <w:style w:type="character" w:customStyle="1" w:styleId="MAG-FlietextZchn">
    <w:name w:val="MAG-Fließtext Zchn"/>
    <w:basedOn w:val="DefaultParagraphFont"/>
    <w:link w:val="MAG-Flietext"/>
    <w:rsid w:val="000D7676"/>
    <w:rPr>
      <w:rFonts w:ascii="TheSansCorrespondence" w:hAnsi="TheSansCorrespondence"/>
      <w:sz w:val="22"/>
      <w:lang w:val="en-US" w:eastAsia="en-US" w:bidi="he-IL"/>
    </w:rPr>
  </w:style>
  <w:style w:type="paragraph" w:customStyle="1" w:styleId="MAG-berschrift2">
    <w:name w:val="MAG-Überschrift 2"/>
    <w:basedOn w:val="MAG-Flietext"/>
    <w:next w:val="MAG-Flietext"/>
    <w:rsid w:val="0023388B"/>
    <w:pPr>
      <w:numPr>
        <w:ilvl w:val="1"/>
        <w:numId w:val="6"/>
      </w:numPr>
      <w:spacing w:after="120"/>
    </w:pPr>
    <w:rPr>
      <w:b/>
      <w:sz w:val="28"/>
    </w:rPr>
  </w:style>
  <w:style w:type="paragraph" w:customStyle="1" w:styleId="MAG-berschrift3">
    <w:name w:val="MAG-Überschrift 3"/>
    <w:basedOn w:val="MAG-Flietext"/>
    <w:next w:val="MAG-Flietext"/>
    <w:rsid w:val="0023388B"/>
    <w:pPr>
      <w:numPr>
        <w:ilvl w:val="2"/>
        <w:numId w:val="6"/>
      </w:numPr>
      <w:spacing w:after="120"/>
    </w:pPr>
    <w:rPr>
      <w:b/>
      <w:sz w:val="26"/>
    </w:rPr>
  </w:style>
  <w:style w:type="paragraph" w:customStyle="1" w:styleId="MAG-berschrift4">
    <w:name w:val="MAG-Überschrift 4"/>
    <w:basedOn w:val="MAG-Flietext"/>
    <w:next w:val="MAG-Flietext"/>
    <w:rsid w:val="0023388B"/>
    <w:pPr>
      <w:numPr>
        <w:ilvl w:val="3"/>
        <w:numId w:val="6"/>
      </w:numPr>
      <w:spacing w:after="120"/>
    </w:pPr>
    <w:rPr>
      <w:b/>
      <w:sz w:val="24"/>
    </w:rPr>
  </w:style>
  <w:style w:type="paragraph" w:customStyle="1" w:styleId="MAG-berschrift5">
    <w:name w:val="MAG-Überschrift 5"/>
    <w:basedOn w:val="MAG-Flietext"/>
    <w:next w:val="MAG-Flietext"/>
    <w:rsid w:val="0023388B"/>
    <w:pPr>
      <w:numPr>
        <w:ilvl w:val="4"/>
        <w:numId w:val="6"/>
      </w:numPr>
      <w:spacing w:after="120"/>
    </w:pPr>
    <w:rPr>
      <w:sz w:val="24"/>
    </w:rPr>
  </w:style>
  <w:style w:type="paragraph" w:customStyle="1" w:styleId="MAG-Verzeichnistitel">
    <w:name w:val="MAG-Verzeichnistitel"/>
    <w:basedOn w:val="MAG-Flietext"/>
    <w:next w:val="MAG-Flietext"/>
    <w:rsid w:val="0023388B"/>
    <w:pPr>
      <w:spacing w:after="240"/>
    </w:pPr>
    <w:rPr>
      <w:b/>
      <w:sz w:val="32"/>
    </w:rPr>
  </w:style>
  <w:style w:type="character" w:styleId="Hyperlink">
    <w:name w:val="Hyperlink"/>
    <w:aliases w:val="MAG-Hyperlink"/>
    <w:basedOn w:val="MAG-FlietextZchn"/>
    <w:rsid w:val="00E20325"/>
    <w:rPr>
      <w:rFonts w:ascii="TheSansCorrespondence" w:hAnsi="TheSansCorrespondence"/>
      <w:color w:val="0000FF"/>
      <w:sz w:val="22"/>
      <w:u w:val="single"/>
      <w:lang w:val="en-US" w:eastAsia="en-US" w:bidi="he-IL"/>
    </w:rPr>
  </w:style>
  <w:style w:type="paragraph" w:styleId="TOC3">
    <w:name w:val="toc 3"/>
    <w:basedOn w:val="MAG-Flietext"/>
    <w:next w:val="MAG-Flietext"/>
    <w:autoRedefine/>
    <w:semiHidden/>
    <w:rsid w:val="006853F5"/>
    <w:pPr>
      <w:tabs>
        <w:tab w:val="left" w:pos="2211"/>
        <w:tab w:val="right" w:leader="dot" w:pos="9628"/>
      </w:tabs>
      <w:spacing w:before="60" w:after="60"/>
      <w:ind w:left="1418"/>
    </w:pPr>
  </w:style>
  <w:style w:type="paragraph" w:styleId="TOC4">
    <w:name w:val="toc 4"/>
    <w:basedOn w:val="MAG-Flietext"/>
    <w:next w:val="MAG-Flietext"/>
    <w:autoRedefine/>
    <w:semiHidden/>
    <w:rsid w:val="006853F5"/>
    <w:pPr>
      <w:tabs>
        <w:tab w:val="left" w:pos="3005"/>
        <w:tab w:val="right" w:leader="dot" w:pos="9628"/>
      </w:tabs>
      <w:spacing w:before="60" w:after="60"/>
      <w:ind w:left="2211"/>
    </w:pPr>
    <w:rPr>
      <w:sz w:val="21"/>
    </w:rPr>
  </w:style>
  <w:style w:type="paragraph" w:styleId="TOC5">
    <w:name w:val="toc 5"/>
    <w:basedOn w:val="MAG-Flietext"/>
    <w:next w:val="MAG-Flietext"/>
    <w:autoRedefine/>
    <w:semiHidden/>
    <w:rsid w:val="006853F5"/>
    <w:pPr>
      <w:tabs>
        <w:tab w:val="left" w:pos="4139"/>
        <w:tab w:val="right" w:leader="dot" w:pos="9628"/>
      </w:tabs>
      <w:spacing w:before="60" w:after="60"/>
      <w:ind w:left="3005"/>
    </w:pPr>
    <w:rPr>
      <w:sz w:val="21"/>
    </w:rPr>
  </w:style>
  <w:style w:type="paragraph" w:customStyle="1" w:styleId="MAG-Schlagwort1">
    <w:name w:val="MAG-Schlagwort 1"/>
    <w:basedOn w:val="MAG-Flietext"/>
    <w:next w:val="MAG-Flietext"/>
    <w:rsid w:val="0047372D"/>
    <w:pPr>
      <w:spacing w:before="60" w:after="120"/>
    </w:pPr>
    <w:rPr>
      <w:b/>
      <w:u w:val="single"/>
    </w:rPr>
  </w:style>
  <w:style w:type="paragraph" w:customStyle="1" w:styleId="MAG-Schlagwort2">
    <w:name w:val="MAG-Schlagwort 2"/>
    <w:basedOn w:val="MAG-Flietext"/>
    <w:next w:val="MAG-Flietext"/>
    <w:rsid w:val="009334A7"/>
    <w:pPr>
      <w:spacing w:before="60" w:after="120"/>
    </w:pPr>
    <w:rPr>
      <w:u w:val="single"/>
    </w:rPr>
  </w:style>
  <w:style w:type="paragraph" w:customStyle="1" w:styleId="MAG-Hervorheben">
    <w:name w:val="MAG-Hervorheben"/>
    <w:basedOn w:val="MAG-Flietext"/>
    <w:next w:val="MAG-Flietext"/>
    <w:rsid w:val="00FB2541"/>
    <w:rPr>
      <w:b/>
    </w:rPr>
  </w:style>
  <w:style w:type="table" w:customStyle="1" w:styleId="MAG-Tabelle">
    <w:name w:val="MAG-Tabelle"/>
    <w:basedOn w:val="TableNormal"/>
    <w:rsid w:val="00226CCF"/>
    <w:rPr>
      <w:rFonts w:ascii="TheSansCorrespondence" w:hAnsi="TheSansCorrespondence"/>
    </w:rPr>
    <w:tblPr>
      <w:tblInd w:w="51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MAG-TabelleText">
    <w:name w:val="MAG-TabelleText"/>
    <w:basedOn w:val="MAG-Flietext"/>
    <w:link w:val="MAG-TabelleTextZchn"/>
    <w:rsid w:val="0053531F"/>
    <w:pPr>
      <w:ind w:left="0"/>
    </w:pPr>
  </w:style>
  <w:style w:type="paragraph" w:customStyle="1" w:styleId="MAG-Tabellenberschrift">
    <w:name w:val="MAG-Tabellenüberschrift"/>
    <w:basedOn w:val="MAG-TabelleText"/>
    <w:next w:val="MAG-TabelleText"/>
    <w:rsid w:val="00D23EE3"/>
    <w:rPr>
      <w:b/>
    </w:rPr>
  </w:style>
  <w:style w:type="paragraph" w:customStyle="1" w:styleId="MAG-Beschriftung">
    <w:name w:val="MAG-Beschriftung"/>
    <w:basedOn w:val="Normal"/>
    <w:next w:val="MAG-Flietext"/>
    <w:rsid w:val="00E20325"/>
    <w:pPr>
      <w:spacing w:before="120" w:after="240"/>
      <w:ind w:left="397"/>
    </w:pPr>
    <w:rPr>
      <w:bCs/>
      <w:sz w:val="18"/>
    </w:rPr>
  </w:style>
  <w:style w:type="character" w:customStyle="1" w:styleId="TableText10">
    <w:name w:val="TableText 10"/>
    <w:basedOn w:val="DefaultParagraphFont"/>
    <w:qFormat/>
    <w:rsid w:val="00AE0ABA"/>
    <w:rPr>
      <w:rFonts w:ascii="Verdana" w:hAnsi="Verdana"/>
      <w:color w:val="auto"/>
      <w:sz w:val="20"/>
      <w:szCs w:val="24"/>
    </w:rPr>
  </w:style>
  <w:style w:type="paragraph" w:customStyle="1" w:styleId="TableText12fett">
    <w:name w:val="TableText12fett"/>
    <w:basedOn w:val="Normal"/>
    <w:rsid w:val="000D7676"/>
    <w:pPr>
      <w:tabs>
        <w:tab w:val="left" w:pos="284"/>
      </w:tabs>
      <w:spacing w:before="80" w:after="80"/>
      <w:ind w:left="284"/>
    </w:pPr>
    <w:rPr>
      <w:b/>
      <w:sz w:val="24"/>
    </w:rPr>
  </w:style>
  <w:style w:type="paragraph" w:customStyle="1" w:styleId="MAGTextkrper">
    <w:name w:val="MAG Textkörper"/>
    <w:rsid w:val="00BD6AF1"/>
    <w:rPr>
      <w:rFonts w:ascii="TheSansCorrespondence" w:hAnsi="TheSansCorrespondence"/>
    </w:rPr>
  </w:style>
  <w:style w:type="paragraph" w:customStyle="1" w:styleId="MAG-Fragen">
    <w:name w:val="MAG-Fragen"/>
    <w:basedOn w:val="MAG-Flietext"/>
    <w:next w:val="MAG-Flietext"/>
    <w:rsid w:val="00A72C49"/>
    <w:rPr>
      <w:i/>
      <w:color w:val="FF0000"/>
    </w:rPr>
  </w:style>
  <w:style w:type="character" w:customStyle="1" w:styleId="MAG-TabelleTextZchn">
    <w:name w:val="MAG-TabelleText Zchn"/>
    <w:basedOn w:val="DefaultParagraphFont"/>
    <w:link w:val="MAG-TabelleText"/>
    <w:rsid w:val="005160A0"/>
    <w:rPr>
      <w:rFonts w:ascii="TheSansCorrespondence" w:hAnsi="TheSansCorrespondence"/>
      <w:sz w:val="22"/>
      <w:lang w:val="de-DE" w:eastAsia="en-US" w:bidi="he-IL"/>
    </w:rPr>
  </w:style>
  <w:style w:type="paragraph" w:customStyle="1" w:styleId="MAG-Aufzhlung3">
    <w:name w:val="MAG-Aufzählung 3"/>
    <w:basedOn w:val="MAG-Flietext"/>
    <w:next w:val="MAG-Flietext"/>
    <w:rsid w:val="00774196"/>
    <w:pPr>
      <w:numPr>
        <w:numId w:val="23"/>
      </w:numPr>
      <w:tabs>
        <w:tab w:val="left" w:pos="1531"/>
      </w:tabs>
      <w:spacing w:before="120"/>
      <w:ind w:left="1531" w:hanging="284"/>
    </w:pPr>
  </w:style>
  <w:style w:type="paragraph" w:styleId="Header">
    <w:name w:val="header"/>
    <w:basedOn w:val="Normal"/>
    <w:link w:val="HeaderChar"/>
    <w:rsid w:val="007E64D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E64D7"/>
    <w:rPr>
      <w:rFonts w:ascii="TheSansCorrespondence" w:hAnsi="TheSansCorrespondence"/>
      <w:lang w:eastAsia="en-US" w:bidi="he-IL"/>
    </w:rPr>
  </w:style>
  <w:style w:type="paragraph" w:styleId="Footer">
    <w:name w:val="footer"/>
    <w:basedOn w:val="Normal"/>
    <w:link w:val="FooterChar"/>
    <w:rsid w:val="007E64D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E64D7"/>
    <w:rPr>
      <w:rFonts w:ascii="TheSansCorrespondence" w:hAnsi="TheSansCorrespondence"/>
      <w:lang w:eastAsia="en-US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5F0166"/>
    <w:rPr>
      <w:smallCaps/>
      <w:spacing w:val="5"/>
      <w:sz w:val="36"/>
      <w:szCs w:val="36"/>
    </w:rPr>
  </w:style>
  <w:style w:type="character" w:customStyle="1" w:styleId="Heading2Char">
    <w:name w:val="Heading 2 Char"/>
    <w:aliases w:val="Überschrift 2MAG Char,Überschrift 2MAG1 Char"/>
    <w:basedOn w:val="DefaultParagraphFont"/>
    <w:link w:val="Heading2"/>
    <w:uiPriority w:val="9"/>
    <w:rsid w:val="005F016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016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016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F016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F016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5F016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F016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016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016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16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16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16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F0166"/>
    <w:rPr>
      <w:b/>
      <w:bCs/>
    </w:rPr>
  </w:style>
  <w:style w:type="character" w:styleId="Emphasis">
    <w:name w:val="Emphasis"/>
    <w:uiPriority w:val="20"/>
    <w:qFormat/>
    <w:rsid w:val="005F016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5F01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01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016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01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16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166"/>
    <w:rPr>
      <w:i/>
      <w:iCs/>
    </w:rPr>
  </w:style>
  <w:style w:type="character" w:styleId="SubtleEmphasis">
    <w:name w:val="Subtle Emphasis"/>
    <w:uiPriority w:val="19"/>
    <w:qFormat/>
    <w:rsid w:val="005F0166"/>
    <w:rPr>
      <w:i/>
      <w:iCs/>
    </w:rPr>
  </w:style>
  <w:style w:type="character" w:styleId="IntenseEmphasis">
    <w:name w:val="Intense Emphasis"/>
    <w:uiPriority w:val="21"/>
    <w:qFormat/>
    <w:rsid w:val="005F01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0166"/>
    <w:rPr>
      <w:smallCaps/>
    </w:rPr>
  </w:style>
  <w:style w:type="character" w:styleId="IntenseReference">
    <w:name w:val="Intense Reference"/>
    <w:uiPriority w:val="32"/>
    <w:qFormat/>
    <w:rsid w:val="005F016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F01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16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\Downloads\Protokoll1%20(Hermann%20und%20Jan)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e1d5c81c-6f61-4e96-a984-e03cb248c8ff" xsi:nil="true"/>
    <lcf76f155ced4ddcb4097134ff3c332f xmlns="3209e902-a4f9-45a3-a9ff-c4bc8e4a401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3C1B861C77748A5D7C238CBFFBE24" ma:contentTypeVersion="10" ma:contentTypeDescription="Create a new document." ma:contentTypeScope="" ma:versionID="7f0c5a2bf7996437aae721f2e1429d2f">
  <xsd:schema xmlns:xsd="http://www.w3.org/2001/XMLSchema" xmlns:xs="http://www.w3.org/2001/XMLSchema" xmlns:p="http://schemas.microsoft.com/office/2006/metadata/properties" xmlns:ns2="3209e902-a4f9-45a3-a9ff-c4bc8e4a4017" xmlns:ns3="e1d5c81c-6f61-4e96-a984-e03cb248c8ff" targetNamespace="http://schemas.microsoft.com/office/2006/metadata/properties" ma:root="true" ma:fieldsID="f5266568a9af545c0a8d187f72259c3f" ns2:_="" ns3:_="">
    <xsd:import namespace="3209e902-a4f9-45a3-a9ff-c4bc8e4a4017"/>
    <xsd:import namespace="e1d5c81c-6f61-4e96-a984-e03cb248c8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9e902-a4f9-45a3-a9ff-c4bc8e4a4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2f06059-ff96-4f7e-be2f-6011b48c9d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5c81c-6f61-4e96-a984-e03cb248c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ac2837c-9776-484d-b51b-65b705505164}" ma:internalName="TaxCatchAll" ma:showField="CatchAllData" ma:web="e1d5c81c-6f61-4e96-a984-e03cb248c8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34F29-9C13-45BD-A329-353A8B17DEAA}">
  <ds:schemaRefs>
    <ds:schemaRef ds:uri="http://schemas.microsoft.com/office/2006/metadata/properties"/>
    <ds:schemaRef ds:uri="e1d5c81c-6f61-4e96-a984-e03cb248c8ff"/>
    <ds:schemaRef ds:uri="3209e902-a4f9-45a3-a9ff-c4bc8e4a401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E3DBFF-F470-4B73-AEFB-10A917F4B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79E6E0-F597-4661-BEE3-A0F922585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9e902-a4f9-45a3-a9ff-c4bc8e4a4017"/>
    <ds:schemaRef ds:uri="e1d5c81c-6f61-4e96-a984-e03cb248c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Protokoll1 (Hermann und Jan).dotx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MAG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Jan Rietsche</dc:creator>
  <cp:lastModifiedBy>Marcel</cp:lastModifiedBy>
  <cp:revision>5</cp:revision>
  <cp:lastPrinted>2021-12-21T11:01:00Z</cp:lastPrinted>
  <dcterms:created xsi:type="dcterms:W3CDTF">2025-04-28T09:13:00Z</dcterms:created>
  <dcterms:modified xsi:type="dcterms:W3CDTF">2025-04-28T09:18:00Z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0x0101008513C1B861C77748A5D7C238CBFFBE24</vt:lpwstr>
  </property>
  <property fmtid="{D5CDD505-2E9C-101B-9397-08002B2CF9AE}" pid="3" name="_dlc_DocIdItemGuid">
    <vt:lpwstr>3ce13d67-65db-40fa-a595-994935fb41ae</vt:lpwstr>
  </property>
  <property fmtid="{D5CDD505-2E9C-101B-9397-08002B2CF9AE}" pid="4" name="MediaServiceImageTags">
    <vt:lpwstr/>
  </property>
</Properties>
</file>