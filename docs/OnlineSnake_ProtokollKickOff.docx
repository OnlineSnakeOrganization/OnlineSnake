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990"/>
        <w:gridCol w:w="1417"/>
        <w:gridCol w:w="709"/>
        <w:gridCol w:w="2129"/>
        <w:gridCol w:w="1698"/>
        <w:gridCol w:w="2271"/>
      </w:tblGrid>
      <w:tr w:rsidR="00C755CF" w:rsidRPr="00970EFD" w14:paraId="3A9D7417" w14:textId="77777777" w:rsidTr="00941E64">
        <w:trPr>
          <w:trHeight w:val="227"/>
        </w:trPr>
        <w:tc>
          <w:tcPr>
            <w:tcW w:w="9781" w:type="dxa"/>
            <w:gridSpan w:val="7"/>
            <w:shd w:val="clear" w:color="auto" w:fill="EEECE1" w:themeFill="background2"/>
          </w:tcPr>
          <w:p w14:paraId="09B9DE9A" w14:textId="77777777" w:rsidR="00C755CF" w:rsidRPr="00970EFD" w:rsidRDefault="00C755CF" w:rsidP="00941E64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Übersicht</w:t>
            </w:r>
          </w:p>
        </w:tc>
      </w:tr>
      <w:tr w:rsidR="00202A9D" w:rsidRPr="00970EFD" w14:paraId="346AD4AA" w14:textId="77777777" w:rsidTr="00202A9D">
        <w:trPr>
          <w:trHeight w:val="227"/>
        </w:trPr>
        <w:tc>
          <w:tcPr>
            <w:tcW w:w="1557" w:type="dxa"/>
            <w:gridSpan w:val="2"/>
          </w:tcPr>
          <w:p w14:paraId="457B6E65" w14:textId="77777777" w:rsidR="00202A9D" w:rsidRPr="00970EFD" w:rsidRDefault="00202A9D" w:rsidP="00D14A99">
            <w:pPr>
              <w:pStyle w:val="NoSpacing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Teilnehmer</w:t>
            </w:r>
          </w:p>
        </w:tc>
        <w:tc>
          <w:tcPr>
            <w:tcW w:w="8224" w:type="dxa"/>
            <w:gridSpan w:val="5"/>
          </w:tcPr>
          <w:p w14:paraId="234BF7B6" w14:textId="33FB52E7" w:rsidR="00202A9D" w:rsidRPr="00970EFD" w:rsidRDefault="00211317" w:rsidP="00941E64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sz w:val="20"/>
                <w:szCs w:val="20"/>
              </w:rPr>
              <w:t>Marcel Steinle, Alexander Horst, Hermann Brandt, Jan Rietsche</w:t>
            </w:r>
          </w:p>
        </w:tc>
      </w:tr>
      <w:tr w:rsidR="006552F6" w:rsidRPr="00970EFD" w14:paraId="3637995B" w14:textId="77777777" w:rsidTr="00202A9D">
        <w:trPr>
          <w:trHeight w:val="227"/>
        </w:trPr>
        <w:tc>
          <w:tcPr>
            <w:tcW w:w="1557" w:type="dxa"/>
            <w:gridSpan w:val="2"/>
          </w:tcPr>
          <w:p w14:paraId="016D458B" w14:textId="77777777" w:rsidR="006552F6" w:rsidRPr="00970EFD" w:rsidRDefault="006552F6" w:rsidP="00D14A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Thema</w:t>
            </w:r>
          </w:p>
        </w:tc>
        <w:tc>
          <w:tcPr>
            <w:tcW w:w="8224" w:type="dxa"/>
            <w:gridSpan w:val="5"/>
          </w:tcPr>
          <w:p w14:paraId="5811996C" w14:textId="5D2993AA" w:rsidR="006552F6" w:rsidRPr="00970EFD" w:rsidRDefault="00211317" w:rsidP="006552F6">
            <w:pPr>
              <w:pStyle w:val="NoSpacing"/>
              <w:rPr>
                <w:rFonts w:cstheme="minorHAnsi"/>
                <w:b/>
                <w:bCs/>
                <w:sz w:val="20"/>
                <w:szCs w:val="20"/>
              </w:rPr>
            </w:pPr>
            <w:r w:rsidRPr="00970EFD">
              <w:rPr>
                <w:rFonts w:cstheme="minorHAnsi"/>
                <w:b/>
                <w:bCs/>
                <w:sz w:val="20"/>
                <w:szCs w:val="20"/>
              </w:rPr>
              <w:t>Kick-Off-Meeting</w:t>
            </w:r>
          </w:p>
        </w:tc>
      </w:tr>
      <w:tr w:rsidR="006552F6" w:rsidRPr="00970EFD" w14:paraId="21534B71" w14:textId="77777777" w:rsidTr="00202A9D">
        <w:trPr>
          <w:trHeight w:val="227"/>
        </w:trPr>
        <w:tc>
          <w:tcPr>
            <w:tcW w:w="1557" w:type="dxa"/>
            <w:gridSpan w:val="2"/>
          </w:tcPr>
          <w:p w14:paraId="0E030430" w14:textId="77777777" w:rsidR="006552F6" w:rsidRPr="00970EFD" w:rsidRDefault="006552F6" w:rsidP="00D14A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Datum</w:t>
            </w:r>
          </w:p>
        </w:tc>
        <w:tc>
          <w:tcPr>
            <w:tcW w:w="1417" w:type="dxa"/>
          </w:tcPr>
          <w:p w14:paraId="24C46DE5" w14:textId="23928D35" w:rsidR="006552F6" w:rsidRPr="00970EFD" w:rsidRDefault="00B94329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sz w:val="20"/>
                <w:szCs w:val="20"/>
              </w:rPr>
              <w:fldChar w:fldCharType="begin"/>
            </w:r>
            <w:r w:rsidRPr="00970EFD">
              <w:rPr>
                <w:rFonts w:cstheme="minorHAnsi"/>
                <w:sz w:val="20"/>
                <w:szCs w:val="20"/>
              </w:rPr>
              <w:instrText xml:space="preserve"> CREATEDATE   \* MERGEFORMAT </w:instrText>
            </w:r>
            <w:r w:rsidRPr="00970EFD">
              <w:rPr>
                <w:rFonts w:cstheme="minorHAnsi"/>
                <w:sz w:val="20"/>
                <w:szCs w:val="20"/>
              </w:rPr>
              <w:fldChar w:fldCharType="separate"/>
            </w:r>
            <w:r w:rsidR="00211317" w:rsidRPr="00970EFD">
              <w:rPr>
                <w:rFonts w:cstheme="minorHAnsi"/>
                <w:sz w:val="20"/>
                <w:szCs w:val="20"/>
              </w:rPr>
              <w:t>09.01.2025 16:00:00</w:t>
            </w:r>
            <w:r w:rsidRPr="00970EFD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14:paraId="1EB8B679" w14:textId="77777777" w:rsidR="006552F6" w:rsidRPr="00970EFD" w:rsidRDefault="006552F6" w:rsidP="00D14A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Ort</w:t>
            </w:r>
          </w:p>
        </w:tc>
        <w:tc>
          <w:tcPr>
            <w:tcW w:w="2129" w:type="dxa"/>
          </w:tcPr>
          <w:p w14:paraId="2F3CEFFD" w14:textId="0890215D" w:rsidR="006552F6" w:rsidRPr="00970EFD" w:rsidRDefault="00211317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sz w:val="20"/>
                <w:szCs w:val="20"/>
              </w:rPr>
              <w:t>DHBW A267</w:t>
            </w:r>
          </w:p>
        </w:tc>
        <w:tc>
          <w:tcPr>
            <w:tcW w:w="1698" w:type="dxa"/>
          </w:tcPr>
          <w:p w14:paraId="4FCF80F2" w14:textId="77777777" w:rsidR="006552F6" w:rsidRPr="00970EFD" w:rsidRDefault="006552F6" w:rsidP="00D14A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b/>
                <w:sz w:val="20"/>
                <w:szCs w:val="20"/>
              </w:rPr>
              <w:t>Protokollant</w:t>
            </w:r>
          </w:p>
        </w:tc>
        <w:tc>
          <w:tcPr>
            <w:tcW w:w="2271" w:type="dxa"/>
          </w:tcPr>
          <w:p w14:paraId="66929B0E" w14:textId="29CCBD14" w:rsidR="006552F6" w:rsidRPr="00970EFD" w:rsidRDefault="00211317" w:rsidP="006552F6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970EFD">
              <w:rPr>
                <w:rFonts w:cstheme="minorHAnsi"/>
                <w:sz w:val="20"/>
                <w:szCs w:val="20"/>
              </w:rPr>
              <w:t>Marcel Steinle</w:t>
            </w:r>
          </w:p>
        </w:tc>
      </w:tr>
      <w:tr w:rsidR="006552F6" w:rsidRPr="00970EFD" w14:paraId="1D8176FC" w14:textId="77777777" w:rsidTr="00941E64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13820259" w14:textId="77777777" w:rsidR="006552F6" w:rsidRPr="00970EFD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9214" w:type="dxa"/>
            <w:gridSpan w:val="6"/>
            <w:shd w:val="clear" w:color="auto" w:fill="EEECE1" w:themeFill="background2"/>
          </w:tcPr>
          <w:p w14:paraId="7DA0D111" w14:textId="77777777" w:rsidR="006552F6" w:rsidRPr="00970EFD" w:rsidRDefault="006552F6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Besprechungspunkte</w:t>
            </w:r>
          </w:p>
        </w:tc>
      </w:tr>
      <w:tr w:rsidR="006552F6" w:rsidRPr="00970EFD" w14:paraId="2C37C5E6" w14:textId="77777777" w:rsidTr="00941E64">
        <w:trPr>
          <w:trHeight w:val="227"/>
        </w:trPr>
        <w:tc>
          <w:tcPr>
            <w:tcW w:w="567" w:type="dxa"/>
          </w:tcPr>
          <w:p w14:paraId="0ABE5421" w14:textId="77777777" w:rsidR="006552F6" w:rsidRPr="00970EFD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214" w:type="dxa"/>
            <w:gridSpan w:val="6"/>
          </w:tcPr>
          <w:p w14:paraId="755C136A" w14:textId="77777777" w:rsidR="00211317" w:rsidRPr="00970EFD" w:rsidRDefault="00211317" w:rsidP="0067596D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 xml:space="preserve">Zieldefinition des Projekts: Name, Art von Projekt? </w:t>
            </w:r>
          </w:p>
          <w:p w14:paraId="58A5DE29" w14:textId="3E5A1262" w:rsidR="00211317" w:rsidRPr="00970EFD" w:rsidRDefault="00211317" w:rsidP="00211317">
            <w:pPr>
              <w:pStyle w:val="NoSpacing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Name: OnlineSnake</w:t>
            </w:r>
          </w:p>
          <w:p w14:paraId="0D310978" w14:textId="77777777" w:rsidR="0067596D" w:rsidRPr="00970EFD" w:rsidRDefault="00211317" w:rsidP="00211317">
            <w:pPr>
              <w:pStyle w:val="NoSpacing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Ziel: Mehrspieler-Snake-Spiel auf Webseite erreichbar</w:t>
            </w:r>
          </w:p>
          <w:p w14:paraId="0FB1447F" w14:textId="03A6E111" w:rsidR="00970EFD" w:rsidRPr="00970EFD" w:rsidRDefault="00970EFD" w:rsidP="00211317">
            <w:pPr>
              <w:pStyle w:val="NoSpacing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Inspiration: Snake (Klassiker), slither.io (moderne Interpretation)</w:t>
            </w:r>
          </w:p>
          <w:p w14:paraId="238C6B96" w14:textId="26C84E35" w:rsidR="00970EFD" w:rsidRPr="00970EFD" w:rsidRDefault="00970EFD" w:rsidP="00211317">
            <w:pPr>
              <w:pStyle w:val="NoSpacing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USP: Keine Installation notwendig, einfach im Web erreichbar, originalgetreuer Einzelspieler-Modus und optional auch Mehrspieler-Modus</w:t>
            </w:r>
          </w:p>
          <w:p w14:paraId="42AE1A67" w14:textId="3614CA4C" w:rsidR="00970EFD" w:rsidRPr="00970EFD" w:rsidRDefault="00970EFD" w:rsidP="00211317">
            <w:pPr>
              <w:pStyle w:val="NoSpacing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Programmiersprache: TypeScript React (Framework auf JavaScript)</w:t>
            </w:r>
          </w:p>
        </w:tc>
      </w:tr>
      <w:tr w:rsidR="006552F6" w:rsidRPr="00970EFD" w14:paraId="0149F0C3" w14:textId="77777777" w:rsidTr="00941E64">
        <w:trPr>
          <w:trHeight w:val="227"/>
        </w:trPr>
        <w:tc>
          <w:tcPr>
            <w:tcW w:w="567" w:type="dxa"/>
          </w:tcPr>
          <w:p w14:paraId="72AFD248" w14:textId="77777777" w:rsidR="006552F6" w:rsidRPr="00970EFD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214" w:type="dxa"/>
            <w:gridSpan w:val="6"/>
          </w:tcPr>
          <w:p w14:paraId="3677A8F8" w14:textId="77777777" w:rsidR="00A63977" w:rsidRPr="00970EFD" w:rsidRDefault="00211317" w:rsidP="00A63977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Rollenverteilung: Wer übernimmt die Verantwortung über welchen Teil des Projekts?</w:t>
            </w:r>
          </w:p>
          <w:p w14:paraId="463CC359" w14:textId="302B9B7E" w:rsidR="00211317" w:rsidRPr="00970EFD" w:rsidRDefault="00211317" w:rsidP="00211317">
            <w:pPr>
              <w:pStyle w:val="NoSpacing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Marcel Steinle: Dokumentation, Deadlines</w:t>
            </w:r>
          </w:p>
          <w:p w14:paraId="26C0B942" w14:textId="66147BCD" w:rsidR="00211317" w:rsidRPr="00970EFD" w:rsidRDefault="00211317" w:rsidP="0021131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 xml:space="preserve">Alexander Horst: </w:t>
            </w:r>
            <w:r w:rsidR="006430D2" w:rsidRPr="00970EFD">
              <w:rPr>
                <w:sz w:val="20"/>
                <w:szCs w:val="20"/>
              </w:rPr>
              <w:t>Spielelogik</w:t>
            </w:r>
            <w:r w:rsidR="00D14A99">
              <w:rPr>
                <w:sz w:val="20"/>
                <w:szCs w:val="20"/>
              </w:rPr>
              <w:t>, Programmierexperte in TypeScript</w:t>
            </w:r>
          </w:p>
          <w:p w14:paraId="5B219B66" w14:textId="3DD09CC9" w:rsidR="00211317" w:rsidRPr="00970EFD" w:rsidRDefault="00211317" w:rsidP="0021131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Hermann Brandt: Designing der Homepage</w:t>
            </w:r>
          </w:p>
          <w:p w14:paraId="5E230A2B" w14:textId="1351D55C" w:rsidR="00211317" w:rsidRPr="00970EFD" w:rsidRDefault="00211317" w:rsidP="00211317">
            <w:pPr>
              <w:pStyle w:val="NoSpacing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Jan Rietsche: Designing der Spielgrafiken</w:t>
            </w:r>
          </w:p>
        </w:tc>
      </w:tr>
      <w:tr w:rsidR="006552F6" w:rsidRPr="00970EFD" w14:paraId="6F82E353" w14:textId="77777777" w:rsidTr="00941E64">
        <w:trPr>
          <w:trHeight w:val="227"/>
        </w:trPr>
        <w:tc>
          <w:tcPr>
            <w:tcW w:w="567" w:type="dxa"/>
          </w:tcPr>
          <w:p w14:paraId="0CA613DA" w14:textId="77777777" w:rsidR="006552F6" w:rsidRPr="00970EFD" w:rsidRDefault="007A6179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214" w:type="dxa"/>
            <w:gridSpan w:val="6"/>
          </w:tcPr>
          <w:p w14:paraId="5A544FB6" w14:textId="64360944" w:rsidR="00E06F88" w:rsidRPr="00970EFD" w:rsidRDefault="00211317" w:rsidP="007A6179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Anforderungsliste erstellen</w:t>
            </w:r>
            <w:r w:rsidR="006430D2" w:rsidRPr="00970EFD">
              <w:rPr>
                <w:sz w:val="20"/>
                <w:szCs w:val="20"/>
              </w:rPr>
              <w:t>: Welche Funktionen muss das Programm haben?</w:t>
            </w:r>
          </w:p>
        </w:tc>
      </w:tr>
      <w:tr w:rsidR="00211317" w:rsidRPr="00970EFD" w14:paraId="0B7B5749" w14:textId="77777777" w:rsidTr="00941E64">
        <w:trPr>
          <w:trHeight w:val="227"/>
        </w:trPr>
        <w:tc>
          <w:tcPr>
            <w:tcW w:w="567" w:type="dxa"/>
          </w:tcPr>
          <w:p w14:paraId="1D61189F" w14:textId="15D03376" w:rsidR="00211317" w:rsidRPr="00970EFD" w:rsidRDefault="00211317" w:rsidP="006552F6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214" w:type="dxa"/>
            <w:gridSpan w:val="6"/>
          </w:tcPr>
          <w:p w14:paraId="30FA4023" w14:textId="4ECB72A7" w:rsidR="00211317" w:rsidRPr="00970EFD" w:rsidRDefault="00211317" w:rsidP="007A6179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 xml:space="preserve">Meilensteine </w:t>
            </w:r>
            <w:r w:rsidR="006430D2" w:rsidRPr="00970EFD">
              <w:rPr>
                <w:sz w:val="20"/>
                <w:szCs w:val="20"/>
              </w:rPr>
              <w:t>erarbeiten: Bis wann müssen welche Anforderungen erledigt sein?</w:t>
            </w:r>
          </w:p>
        </w:tc>
      </w:tr>
      <w:tr w:rsidR="006430D2" w:rsidRPr="00970EFD" w14:paraId="27E79DE6" w14:textId="77777777" w:rsidTr="00941E64">
        <w:trPr>
          <w:trHeight w:val="227"/>
        </w:trPr>
        <w:tc>
          <w:tcPr>
            <w:tcW w:w="567" w:type="dxa"/>
          </w:tcPr>
          <w:p w14:paraId="506CAD69" w14:textId="675DDB02" w:rsidR="006430D2" w:rsidRPr="00970EFD" w:rsidRDefault="00970EFD" w:rsidP="006552F6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214" w:type="dxa"/>
            <w:gridSpan w:val="6"/>
          </w:tcPr>
          <w:p w14:paraId="7F09426E" w14:textId="77777777" w:rsidR="00D14A99" w:rsidRDefault="00D14A99" w:rsidP="007A617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Schätzung der externen Faktoren auf das Projekt:</w:t>
            </w:r>
          </w:p>
          <w:p w14:paraId="4FDDCF3E" w14:textId="3A97CBC3" w:rsidR="00D14A99" w:rsidRDefault="00D14A99" w:rsidP="00D14A99">
            <w:pPr>
              <w:pStyle w:val="NoSpacing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Stakeholder-Erwartungen (z.B. Ansprechendes Design?)</w:t>
            </w:r>
          </w:p>
          <w:p w14:paraId="79DECAAA" w14:textId="31A9688C" w:rsidR="00D14A99" w:rsidRDefault="00D14A99" w:rsidP="00D14A99">
            <w:pPr>
              <w:pStyle w:val="NoSpacing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Abhängigkeiten (z.B. von Servern, Codeverwaltungen wie GitHub)</w:t>
            </w:r>
          </w:p>
          <w:p w14:paraId="3904CBCF" w14:textId="2F316E50" w:rsidR="00D14A99" w:rsidRDefault="00D14A99" w:rsidP="00D14A99">
            <w:pPr>
              <w:pStyle w:val="NoSpacing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benötigte Ressourcen (z.B. Computer, Programmierumgebung, Zeit)</w:t>
            </w:r>
          </w:p>
          <w:p w14:paraId="744576B3" w14:textId="18BEB053" w:rsidR="006430D2" w:rsidRPr="00970EFD" w:rsidRDefault="00D14A99" w:rsidP="00D14A99">
            <w:pPr>
              <w:pStyle w:val="NoSpacing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Risiken (z.B. Verlust von Doku oder Code)</w:t>
            </w:r>
          </w:p>
        </w:tc>
      </w:tr>
    </w:tbl>
    <w:p w14:paraId="0B57E662" w14:textId="77777777" w:rsidR="009E5E24" w:rsidRPr="00970EFD" w:rsidRDefault="009E5E24">
      <w:pPr>
        <w:rPr>
          <w:sz w:val="20"/>
          <w:szCs w:val="20"/>
        </w:rPr>
      </w:pPr>
    </w:p>
    <w:tbl>
      <w:tblPr>
        <w:tblStyle w:val="MAG-Tabelle"/>
        <w:tblpPr w:leftFromText="142" w:rightFromText="142" w:horzAnchor="margin" w:tblpY="285"/>
        <w:tblOverlap w:val="never"/>
        <w:tblW w:w="9781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67"/>
        <w:gridCol w:w="4675"/>
        <w:gridCol w:w="2268"/>
        <w:gridCol w:w="2271"/>
      </w:tblGrid>
      <w:tr w:rsidR="00357D15" w:rsidRPr="00970EFD" w14:paraId="26912114" w14:textId="77777777" w:rsidTr="006430D2">
        <w:trPr>
          <w:trHeight w:val="227"/>
        </w:trPr>
        <w:tc>
          <w:tcPr>
            <w:tcW w:w="567" w:type="dxa"/>
            <w:shd w:val="clear" w:color="auto" w:fill="EEECE1" w:themeFill="background2"/>
          </w:tcPr>
          <w:p w14:paraId="462E0190" w14:textId="77777777" w:rsidR="00357D15" w:rsidRPr="00970EFD" w:rsidRDefault="00357D15" w:rsidP="00357D15">
            <w:pPr>
              <w:pStyle w:val="NoSpacing"/>
              <w:rPr>
                <w:b/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4675" w:type="dxa"/>
            <w:shd w:val="clear" w:color="auto" w:fill="EEECE1" w:themeFill="background2"/>
          </w:tcPr>
          <w:p w14:paraId="6DFEC17C" w14:textId="77777777" w:rsidR="00357D15" w:rsidRPr="00970EFD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Erledigungspunkte</w:t>
            </w:r>
          </w:p>
        </w:tc>
        <w:tc>
          <w:tcPr>
            <w:tcW w:w="2268" w:type="dxa"/>
            <w:shd w:val="clear" w:color="auto" w:fill="EEECE1" w:themeFill="background2"/>
          </w:tcPr>
          <w:p w14:paraId="61519985" w14:textId="77777777" w:rsidR="00357D15" w:rsidRPr="00970EFD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Zu erledigen bis</w:t>
            </w:r>
          </w:p>
        </w:tc>
        <w:tc>
          <w:tcPr>
            <w:tcW w:w="2271" w:type="dxa"/>
            <w:shd w:val="clear" w:color="auto" w:fill="EEECE1" w:themeFill="background2"/>
          </w:tcPr>
          <w:p w14:paraId="127B7DAD" w14:textId="77777777" w:rsidR="00357D15" w:rsidRPr="00970EFD" w:rsidRDefault="00357D15" w:rsidP="00357D15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b/>
                <w:sz w:val="20"/>
                <w:szCs w:val="20"/>
              </w:rPr>
              <w:t>Zuständigkeit</w:t>
            </w:r>
          </w:p>
        </w:tc>
      </w:tr>
      <w:tr w:rsidR="006430D2" w:rsidRPr="00970EFD" w14:paraId="24856430" w14:textId="77777777" w:rsidTr="006430D2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28AEBDD4" w14:textId="56841664" w:rsidR="006430D2" w:rsidRPr="00970EFD" w:rsidRDefault="006430D2" w:rsidP="006430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70EF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675" w:type="dxa"/>
            <w:shd w:val="clear" w:color="auto" w:fill="FFFFFF" w:themeFill="background1"/>
          </w:tcPr>
          <w:p w14:paraId="52B54562" w14:textId="245BEE65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Protokoll vervollständigen</w:t>
            </w:r>
          </w:p>
        </w:tc>
        <w:tc>
          <w:tcPr>
            <w:tcW w:w="2268" w:type="dxa"/>
            <w:shd w:val="clear" w:color="auto" w:fill="FFFFFF" w:themeFill="background1"/>
          </w:tcPr>
          <w:p w14:paraId="0F339280" w14:textId="75D55A07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16.01.2026</w:t>
            </w:r>
          </w:p>
        </w:tc>
        <w:tc>
          <w:tcPr>
            <w:tcW w:w="2271" w:type="dxa"/>
            <w:shd w:val="clear" w:color="auto" w:fill="FFFFFF" w:themeFill="background1"/>
          </w:tcPr>
          <w:p w14:paraId="4888006E" w14:textId="14EBA75F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Marcel S.</w:t>
            </w:r>
          </w:p>
        </w:tc>
      </w:tr>
      <w:tr w:rsidR="006430D2" w:rsidRPr="00970EFD" w14:paraId="26E5CB4D" w14:textId="77777777" w:rsidTr="006430D2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224F3392" w14:textId="7A659E46" w:rsidR="006430D2" w:rsidRPr="00970EFD" w:rsidRDefault="006430D2" w:rsidP="006430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70EF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75" w:type="dxa"/>
            <w:shd w:val="clear" w:color="auto" w:fill="FFFFFF" w:themeFill="background1"/>
          </w:tcPr>
          <w:p w14:paraId="537A299A" w14:textId="2775D1A7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GitHub Repository einrichten</w:t>
            </w:r>
          </w:p>
        </w:tc>
        <w:tc>
          <w:tcPr>
            <w:tcW w:w="2268" w:type="dxa"/>
            <w:shd w:val="clear" w:color="auto" w:fill="FFFFFF" w:themeFill="background1"/>
          </w:tcPr>
          <w:p w14:paraId="109AD051" w14:textId="6DF8AEA2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30.01.2025</w:t>
            </w:r>
          </w:p>
        </w:tc>
        <w:tc>
          <w:tcPr>
            <w:tcW w:w="2271" w:type="dxa"/>
            <w:shd w:val="clear" w:color="auto" w:fill="FFFFFF" w:themeFill="background1"/>
          </w:tcPr>
          <w:p w14:paraId="1E365EF6" w14:textId="78507B2D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Alexander H.</w:t>
            </w:r>
          </w:p>
        </w:tc>
      </w:tr>
      <w:tr w:rsidR="006430D2" w:rsidRPr="00970EFD" w14:paraId="4AFFD419" w14:textId="77777777" w:rsidTr="006430D2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51A016EC" w14:textId="54E07618" w:rsidR="006430D2" w:rsidRPr="00970EFD" w:rsidRDefault="006430D2" w:rsidP="006430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70EF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675" w:type="dxa"/>
            <w:shd w:val="clear" w:color="auto" w:fill="FFFFFF" w:themeFill="background1"/>
          </w:tcPr>
          <w:p w14:paraId="059C2B76" w14:textId="3A094B6E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Mockup erstellen für Präsentation</w:t>
            </w:r>
          </w:p>
        </w:tc>
        <w:tc>
          <w:tcPr>
            <w:tcW w:w="2268" w:type="dxa"/>
            <w:shd w:val="clear" w:color="auto" w:fill="FFFFFF" w:themeFill="background1"/>
          </w:tcPr>
          <w:p w14:paraId="533C0B88" w14:textId="4B7EFBE2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30.01.2025</w:t>
            </w:r>
          </w:p>
        </w:tc>
        <w:tc>
          <w:tcPr>
            <w:tcW w:w="2271" w:type="dxa"/>
            <w:shd w:val="clear" w:color="auto" w:fill="FFFFFF" w:themeFill="background1"/>
          </w:tcPr>
          <w:p w14:paraId="41934D0D" w14:textId="6B5CB70D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Hermann B., Jan R.</w:t>
            </w:r>
          </w:p>
        </w:tc>
      </w:tr>
      <w:tr w:rsidR="006430D2" w:rsidRPr="00970EFD" w14:paraId="13C9666D" w14:textId="77777777" w:rsidTr="006430D2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75B0A600" w14:textId="306B2649" w:rsidR="006430D2" w:rsidRPr="00970EFD" w:rsidRDefault="006430D2" w:rsidP="006430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70EF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675" w:type="dxa"/>
            <w:shd w:val="clear" w:color="auto" w:fill="FFFFFF" w:themeFill="background1"/>
          </w:tcPr>
          <w:p w14:paraId="14DD4BF5" w14:textId="7D064E1D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Einigung auf nächsten Termin</w:t>
            </w:r>
          </w:p>
        </w:tc>
        <w:tc>
          <w:tcPr>
            <w:tcW w:w="2268" w:type="dxa"/>
            <w:shd w:val="clear" w:color="auto" w:fill="FFFFFF" w:themeFill="background1"/>
          </w:tcPr>
          <w:p w14:paraId="08B7B685" w14:textId="6AF5568F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So früh wie möglich</w:t>
            </w:r>
          </w:p>
        </w:tc>
        <w:tc>
          <w:tcPr>
            <w:tcW w:w="2271" w:type="dxa"/>
            <w:shd w:val="clear" w:color="auto" w:fill="FFFFFF" w:themeFill="background1"/>
          </w:tcPr>
          <w:p w14:paraId="0AE1CEDB" w14:textId="5CD59729" w:rsidR="006430D2" w:rsidRPr="00970EFD" w:rsidRDefault="006430D2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Alle</w:t>
            </w:r>
          </w:p>
        </w:tc>
      </w:tr>
      <w:tr w:rsidR="00970EFD" w:rsidRPr="00970EFD" w14:paraId="625AA94A" w14:textId="77777777" w:rsidTr="006430D2">
        <w:trPr>
          <w:trHeight w:val="227"/>
        </w:trPr>
        <w:tc>
          <w:tcPr>
            <w:tcW w:w="567" w:type="dxa"/>
            <w:shd w:val="clear" w:color="auto" w:fill="FFFFFF" w:themeFill="background1"/>
          </w:tcPr>
          <w:p w14:paraId="59FC37DC" w14:textId="4B1D54AC" w:rsidR="00970EFD" w:rsidRPr="00970EFD" w:rsidRDefault="00970EFD" w:rsidP="006430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70EF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675" w:type="dxa"/>
            <w:shd w:val="clear" w:color="auto" w:fill="FFFFFF" w:themeFill="background1"/>
          </w:tcPr>
          <w:p w14:paraId="3BF7CEEF" w14:textId="1FE5DE16" w:rsidR="00970EFD" w:rsidRPr="00970EFD" w:rsidRDefault="00970EFD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Einarbeitung in TypeScript</w:t>
            </w:r>
          </w:p>
        </w:tc>
        <w:tc>
          <w:tcPr>
            <w:tcW w:w="2268" w:type="dxa"/>
            <w:shd w:val="clear" w:color="auto" w:fill="FFFFFF" w:themeFill="background1"/>
          </w:tcPr>
          <w:p w14:paraId="2CCA82C3" w14:textId="266F418D" w:rsidR="00970EFD" w:rsidRPr="00970EFD" w:rsidRDefault="00970EFD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So früh wie möglich</w:t>
            </w:r>
          </w:p>
        </w:tc>
        <w:tc>
          <w:tcPr>
            <w:tcW w:w="2271" w:type="dxa"/>
            <w:shd w:val="clear" w:color="auto" w:fill="FFFFFF" w:themeFill="background1"/>
          </w:tcPr>
          <w:p w14:paraId="700747CE" w14:textId="69CB9DFD" w:rsidR="00970EFD" w:rsidRPr="00970EFD" w:rsidRDefault="00970EFD" w:rsidP="006430D2">
            <w:pPr>
              <w:pStyle w:val="NoSpacing"/>
              <w:rPr>
                <w:sz w:val="20"/>
                <w:szCs w:val="20"/>
              </w:rPr>
            </w:pPr>
            <w:r w:rsidRPr="00970EFD">
              <w:rPr>
                <w:sz w:val="20"/>
                <w:szCs w:val="20"/>
              </w:rPr>
              <w:t>Alle</w:t>
            </w:r>
          </w:p>
        </w:tc>
      </w:tr>
    </w:tbl>
    <w:p w14:paraId="53789DE5" w14:textId="5FB1C45A" w:rsidR="00774196" w:rsidRPr="00653639" w:rsidRDefault="00653639" w:rsidP="005F0166">
      <w:pPr>
        <w:rPr>
          <w:rFonts w:cstheme="minorHAnsi"/>
          <w:color w:val="7F7F7F" w:themeColor="text1" w:themeTint="80"/>
          <w:sz w:val="18"/>
          <w:szCs w:val="18"/>
        </w:rPr>
      </w:pPr>
      <w:r w:rsidRPr="00653639">
        <w:rPr>
          <w:rFonts w:cstheme="minorHAnsi"/>
          <w:color w:val="7F7F7F" w:themeColor="text1" w:themeTint="80"/>
          <w:sz w:val="18"/>
          <w:szCs w:val="18"/>
        </w:rPr>
        <w:t>Arbeitsteilung: Marcel S. ~40%, Rest jeweils ~20%.</w:t>
      </w:r>
    </w:p>
    <w:sectPr w:rsidR="00774196" w:rsidRPr="00653639" w:rsidSect="00E43491">
      <w:headerReference w:type="default" r:id="rId10"/>
      <w:footerReference w:type="default" r:id="rId11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95619" w14:textId="77777777" w:rsidR="00B9033F" w:rsidRPr="00970EFD" w:rsidRDefault="00B9033F">
      <w:r w:rsidRPr="00970EFD">
        <w:separator/>
      </w:r>
    </w:p>
    <w:p w14:paraId="3EC8C53D" w14:textId="77777777" w:rsidR="00B9033F" w:rsidRPr="00970EFD" w:rsidRDefault="00B9033F"/>
  </w:endnote>
  <w:endnote w:type="continuationSeparator" w:id="0">
    <w:p w14:paraId="355BE9FA" w14:textId="77777777" w:rsidR="00B9033F" w:rsidRPr="00970EFD" w:rsidRDefault="00B9033F">
      <w:r w:rsidRPr="00970EFD">
        <w:continuationSeparator/>
      </w:r>
    </w:p>
    <w:p w14:paraId="222BDE5C" w14:textId="77777777" w:rsidR="00B9033F" w:rsidRPr="00970EFD" w:rsidRDefault="00B90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E85F0" w14:textId="77777777" w:rsidR="003E47B1" w:rsidRPr="00970EFD" w:rsidRDefault="00B14B33" w:rsidP="00B274FF">
    <w:pPr>
      <w:pStyle w:val="MAG-Fuzeile"/>
    </w:pPr>
    <w:r w:rsidRPr="00970EFD">
      <mc:AlternateContent>
        <mc:Choice Requires="wps">
          <w:drawing>
            <wp:anchor distT="0" distB="0" distL="114300" distR="114300" simplePos="0" relativeHeight="251659776" behindDoc="0" locked="0" layoutInCell="1" allowOverlap="1" wp14:anchorId="08813446" wp14:editId="5FBF0625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E877AA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7E64D7" w:rsidRPr="00970EFD">
      <w:t>Protokoll</w:t>
    </w:r>
    <w:r w:rsidR="003E47B1" w:rsidRPr="00970EFD">
      <w:tab/>
    </w:r>
    <w:r w:rsidR="000D6330" w:rsidRPr="00970EFD">
      <w:fldChar w:fldCharType="begin"/>
    </w:r>
    <w:r w:rsidR="000D6330" w:rsidRPr="00970EFD">
      <w:instrText xml:space="preserve"> PAGE </w:instrText>
    </w:r>
    <w:r w:rsidR="000D6330" w:rsidRPr="00970EFD">
      <w:fldChar w:fldCharType="separate"/>
    </w:r>
    <w:r w:rsidR="00EA7DDF" w:rsidRPr="00970EFD">
      <w:t>1</w:t>
    </w:r>
    <w:r w:rsidR="000D6330" w:rsidRPr="00970EFD">
      <w:fldChar w:fldCharType="end"/>
    </w:r>
    <w:r w:rsidR="003E47B1" w:rsidRPr="00970EFD">
      <w:t>/</w:t>
    </w:r>
    <w:fldSimple w:instr=" NUMPAGES ">
      <w:r w:rsidR="00EA7DDF" w:rsidRPr="00970EF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66FEC" w14:textId="77777777" w:rsidR="00B9033F" w:rsidRPr="00970EFD" w:rsidRDefault="00B9033F">
      <w:r w:rsidRPr="00970EFD">
        <w:separator/>
      </w:r>
    </w:p>
    <w:p w14:paraId="73D073CB" w14:textId="77777777" w:rsidR="00B9033F" w:rsidRPr="00970EFD" w:rsidRDefault="00B9033F"/>
  </w:footnote>
  <w:footnote w:type="continuationSeparator" w:id="0">
    <w:p w14:paraId="0D619AE8" w14:textId="77777777" w:rsidR="00B9033F" w:rsidRPr="00970EFD" w:rsidRDefault="00B9033F">
      <w:r w:rsidRPr="00970EFD">
        <w:continuationSeparator/>
      </w:r>
    </w:p>
    <w:p w14:paraId="74806722" w14:textId="77777777" w:rsidR="00B9033F" w:rsidRPr="00970EFD" w:rsidRDefault="00B90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1DEBC" w14:textId="77777777" w:rsidR="003E47B1" w:rsidRPr="00970EFD" w:rsidRDefault="003E47B1" w:rsidP="005F0166">
    <w:pPr>
      <w:pStyle w:val="Title"/>
      <w:spacing w:before="360" w:after="0"/>
      <w:rPr>
        <w:smallCaps w:val="0"/>
      </w:rPr>
    </w:pPr>
    <w:r w:rsidRPr="00970EFD">
      <w:rPr>
        <w:smallCaps w:val="0"/>
      </w:rPr>
      <w:t>Protokoll</w:t>
    </w:r>
  </w:p>
  <w:p w14:paraId="707A9654" w14:textId="77777777" w:rsidR="009A0E34" w:rsidRPr="00970EFD" w:rsidRDefault="00015CF4" w:rsidP="009A0E34">
    <w:pPr>
      <w:rPr>
        <w:rFonts w:ascii="Helvetica" w:hAnsi="Helvetica"/>
      </w:rPr>
    </w:pPr>
    <w:r w:rsidRPr="00970EFD">
      <w:rPr>
        <w:rFonts w:ascii="Helvetica" w:hAnsi="Helvetic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AF1467" wp14:editId="40AEAF20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BB0E24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52436"/>
    <w:multiLevelType w:val="hybridMultilevel"/>
    <w:tmpl w:val="E7065F8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8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1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3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5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164BA"/>
    <w:multiLevelType w:val="hybridMultilevel"/>
    <w:tmpl w:val="C1AC8D1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21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3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6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0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4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32423"/>
    <w:multiLevelType w:val="hybridMultilevel"/>
    <w:tmpl w:val="2A869DC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B0FA4"/>
    <w:multiLevelType w:val="hybridMultilevel"/>
    <w:tmpl w:val="65C2431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05838">
    <w:abstractNumId w:val="0"/>
  </w:num>
  <w:num w:numId="2" w16cid:durableId="1159229945">
    <w:abstractNumId w:val="1"/>
  </w:num>
  <w:num w:numId="3" w16cid:durableId="1241251922">
    <w:abstractNumId w:val="10"/>
  </w:num>
  <w:num w:numId="4" w16cid:durableId="982006275">
    <w:abstractNumId w:val="7"/>
  </w:num>
  <w:num w:numId="5" w16cid:durableId="614021467">
    <w:abstractNumId w:val="20"/>
  </w:num>
  <w:num w:numId="6" w16cid:durableId="543031503">
    <w:abstractNumId w:val="14"/>
  </w:num>
  <w:num w:numId="7" w16cid:durableId="258877272">
    <w:abstractNumId w:val="33"/>
  </w:num>
  <w:num w:numId="8" w16cid:durableId="1911034513">
    <w:abstractNumId w:val="12"/>
  </w:num>
  <w:num w:numId="9" w16cid:durableId="421687317">
    <w:abstractNumId w:val="15"/>
  </w:num>
  <w:num w:numId="10" w16cid:durableId="218784277">
    <w:abstractNumId w:val="6"/>
  </w:num>
  <w:num w:numId="11" w16cid:durableId="361440851">
    <w:abstractNumId w:val="35"/>
  </w:num>
  <w:num w:numId="12" w16cid:durableId="674501258">
    <w:abstractNumId w:val="26"/>
  </w:num>
  <w:num w:numId="13" w16cid:durableId="23943679">
    <w:abstractNumId w:val="13"/>
  </w:num>
  <w:num w:numId="14" w16cid:durableId="2144348050">
    <w:abstractNumId w:val="9"/>
  </w:num>
  <w:num w:numId="15" w16cid:durableId="1428884558">
    <w:abstractNumId w:val="32"/>
  </w:num>
  <w:num w:numId="16" w16cid:durableId="1667827981">
    <w:abstractNumId w:val="37"/>
  </w:num>
  <w:num w:numId="17" w16cid:durableId="1080831068">
    <w:abstractNumId w:val="43"/>
  </w:num>
  <w:num w:numId="18" w16cid:durableId="634337169">
    <w:abstractNumId w:val="11"/>
  </w:num>
  <w:num w:numId="19" w16cid:durableId="1222400860">
    <w:abstractNumId w:val="34"/>
  </w:num>
  <w:num w:numId="20" w16cid:durableId="616646359">
    <w:abstractNumId w:val="42"/>
  </w:num>
  <w:num w:numId="21" w16cid:durableId="432745456">
    <w:abstractNumId w:val="16"/>
  </w:num>
  <w:num w:numId="22" w16cid:durableId="517962566">
    <w:abstractNumId w:val="14"/>
  </w:num>
  <w:num w:numId="23" w16cid:durableId="302082529">
    <w:abstractNumId w:val="22"/>
  </w:num>
  <w:num w:numId="24" w16cid:durableId="1545095711">
    <w:abstractNumId w:val="38"/>
  </w:num>
  <w:num w:numId="25" w16cid:durableId="1705793198">
    <w:abstractNumId w:val="27"/>
  </w:num>
  <w:num w:numId="26" w16cid:durableId="1076167422">
    <w:abstractNumId w:val="40"/>
  </w:num>
  <w:num w:numId="27" w16cid:durableId="686978264">
    <w:abstractNumId w:val="17"/>
  </w:num>
  <w:num w:numId="28" w16cid:durableId="1114520113">
    <w:abstractNumId w:val="25"/>
  </w:num>
  <w:num w:numId="29" w16cid:durableId="605649146">
    <w:abstractNumId w:val="29"/>
  </w:num>
  <w:num w:numId="30" w16cid:durableId="1807356527">
    <w:abstractNumId w:val="39"/>
  </w:num>
  <w:num w:numId="31" w16cid:durableId="1411006468">
    <w:abstractNumId w:val="4"/>
  </w:num>
  <w:num w:numId="32" w16cid:durableId="607006740">
    <w:abstractNumId w:val="19"/>
  </w:num>
  <w:num w:numId="33" w16cid:durableId="1397817389">
    <w:abstractNumId w:val="21"/>
  </w:num>
  <w:num w:numId="34" w16cid:durableId="884370161">
    <w:abstractNumId w:val="30"/>
  </w:num>
  <w:num w:numId="35" w16cid:durableId="22825564">
    <w:abstractNumId w:val="2"/>
  </w:num>
  <w:num w:numId="36" w16cid:durableId="1979722688">
    <w:abstractNumId w:val="36"/>
  </w:num>
  <w:num w:numId="37" w16cid:durableId="1872065975">
    <w:abstractNumId w:val="45"/>
  </w:num>
  <w:num w:numId="38" w16cid:durableId="1616250626">
    <w:abstractNumId w:val="24"/>
  </w:num>
  <w:num w:numId="39" w16cid:durableId="1554803350">
    <w:abstractNumId w:val="44"/>
  </w:num>
  <w:num w:numId="40" w16cid:durableId="996885670">
    <w:abstractNumId w:val="23"/>
  </w:num>
  <w:num w:numId="41" w16cid:durableId="1347560247">
    <w:abstractNumId w:val="5"/>
  </w:num>
  <w:num w:numId="42" w16cid:durableId="870335846">
    <w:abstractNumId w:val="31"/>
  </w:num>
  <w:num w:numId="43" w16cid:durableId="1799301566">
    <w:abstractNumId w:val="8"/>
  </w:num>
  <w:num w:numId="44" w16cid:durableId="523790886">
    <w:abstractNumId w:val="28"/>
  </w:num>
  <w:num w:numId="45" w16cid:durableId="2124762958">
    <w:abstractNumId w:val="18"/>
  </w:num>
  <w:num w:numId="46" w16cid:durableId="1165508608">
    <w:abstractNumId w:val="46"/>
  </w:num>
  <w:num w:numId="47" w16cid:durableId="237978861">
    <w:abstractNumId w:val="3"/>
  </w:num>
  <w:num w:numId="48" w16cid:durableId="8363839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7"/>
    <w:rsid w:val="00004C5C"/>
    <w:rsid w:val="00014F21"/>
    <w:rsid w:val="00015497"/>
    <w:rsid w:val="00015CF4"/>
    <w:rsid w:val="00020EA7"/>
    <w:rsid w:val="000226CD"/>
    <w:rsid w:val="000300D0"/>
    <w:rsid w:val="00040455"/>
    <w:rsid w:val="000436EC"/>
    <w:rsid w:val="00046A1A"/>
    <w:rsid w:val="00054400"/>
    <w:rsid w:val="0006117C"/>
    <w:rsid w:val="0006262B"/>
    <w:rsid w:val="00077941"/>
    <w:rsid w:val="00094D7F"/>
    <w:rsid w:val="00097FB3"/>
    <w:rsid w:val="000B4F9E"/>
    <w:rsid w:val="000B7973"/>
    <w:rsid w:val="000B7979"/>
    <w:rsid w:val="000C04BD"/>
    <w:rsid w:val="000C177D"/>
    <w:rsid w:val="000D6330"/>
    <w:rsid w:val="000D7676"/>
    <w:rsid w:val="000E397F"/>
    <w:rsid w:val="000E461B"/>
    <w:rsid w:val="000F4FB3"/>
    <w:rsid w:val="0011684E"/>
    <w:rsid w:val="001651D7"/>
    <w:rsid w:val="001857D4"/>
    <w:rsid w:val="0019532C"/>
    <w:rsid w:val="00197331"/>
    <w:rsid w:val="00202A9D"/>
    <w:rsid w:val="00205AA1"/>
    <w:rsid w:val="002104EA"/>
    <w:rsid w:val="00211317"/>
    <w:rsid w:val="00226CCF"/>
    <w:rsid w:val="002307B9"/>
    <w:rsid w:val="0023388B"/>
    <w:rsid w:val="00234827"/>
    <w:rsid w:val="002429F0"/>
    <w:rsid w:val="00254392"/>
    <w:rsid w:val="002B5EFC"/>
    <w:rsid w:val="002D7B02"/>
    <w:rsid w:val="002E656E"/>
    <w:rsid w:val="002E717E"/>
    <w:rsid w:val="002E7243"/>
    <w:rsid w:val="002F33EF"/>
    <w:rsid w:val="00300227"/>
    <w:rsid w:val="00304E36"/>
    <w:rsid w:val="00313B52"/>
    <w:rsid w:val="00327D14"/>
    <w:rsid w:val="00357D15"/>
    <w:rsid w:val="00361424"/>
    <w:rsid w:val="00367372"/>
    <w:rsid w:val="003816D1"/>
    <w:rsid w:val="00382C3F"/>
    <w:rsid w:val="00385A09"/>
    <w:rsid w:val="003973C1"/>
    <w:rsid w:val="003C19EB"/>
    <w:rsid w:val="003C1CC4"/>
    <w:rsid w:val="003E47B1"/>
    <w:rsid w:val="00405095"/>
    <w:rsid w:val="00413992"/>
    <w:rsid w:val="0042510B"/>
    <w:rsid w:val="0043705D"/>
    <w:rsid w:val="0046043E"/>
    <w:rsid w:val="0047372D"/>
    <w:rsid w:val="004865DA"/>
    <w:rsid w:val="00486C08"/>
    <w:rsid w:val="00491CB9"/>
    <w:rsid w:val="00493B71"/>
    <w:rsid w:val="00493B7B"/>
    <w:rsid w:val="00494EEA"/>
    <w:rsid w:val="004A2190"/>
    <w:rsid w:val="004C365F"/>
    <w:rsid w:val="004D3660"/>
    <w:rsid w:val="004E25DC"/>
    <w:rsid w:val="004F187B"/>
    <w:rsid w:val="00500BDA"/>
    <w:rsid w:val="00504F52"/>
    <w:rsid w:val="005078A5"/>
    <w:rsid w:val="0051376F"/>
    <w:rsid w:val="00514F9B"/>
    <w:rsid w:val="005160A0"/>
    <w:rsid w:val="00517838"/>
    <w:rsid w:val="00521F6E"/>
    <w:rsid w:val="00524993"/>
    <w:rsid w:val="005302DD"/>
    <w:rsid w:val="0053531F"/>
    <w:rsid w:val="00571A44"/>
    <w:rsid w:val="005777B5"/>
    <w:rsid w:val="00581B66"/>
    <w:rsid w:val="005912F7"/>
    <w:rsid w:val="00592E84"/>
    <w:rsid w:val="00593B06"/>
    <w:rsid w:val="00597F15"/>
    <w:rsid w:val="005A7B13"/>
    <w:rsid w:val="005C2E67"/>
    <w:rsid w:val="005C5F22"/>
    <w:rsid w:val="005D0179"/>
    <w:rsid w:val="005D069D"/>
    <w:rsid w:val="005E7700"/>
    <w:rsid w:val="005F0166"/>
    <w:rsid w:val="006430D2"/>
    <w:rsid w:val="00653639"/>
    <w:rsid w:val="006552F6"/>
    <w:rsid w:val="00665F73"/>
    <w:rsid w:val="006723BB"/>
    <w:rsid w:val="0067596D"/>
    <w:rsid w:val="0067767B"/>
    <w:rsid w:val="006853F5"/>
    <w:rsid w:val="00692A73"/>
    <w:rsid w:val="006B176B"/>
    <w:rsid w:val="006D170B"/>
    <w:rsid w:val="006D7003"/>
    <w:rsid w:val="006F589A"/>
    <w:rsid w:val="00716E6A"/>
    <w:rsid w:val="0073082F"/>
    <w:rsid w:val="00731B50"/>
    <w:rsid w:val="007375F5"/>
    <w:rsid w:val="0074564F"/>
    <w:rsid w:val="00760805"/>
    <w:rsid w:val="00770A77"/>
    <w:rsid w:val="00774196"/>
    <w:rsid w:val="00781761"/>
    <w:rsid w:val="00782FC8"/>
    <w:rsid w:val="00791254"/>
    <w:rsid w:val="007A6179"/>
    <w:rsid w:val="007B5C3C"/>
    <w:rsid w:val="007C2BF1"/>
    <w:rsid w:val="007C3446"/>
    <w:rsid w:val="007C7292"/>
    <w:rsid w:val="007E5717"/>
    <w:rsid w:val="007E64D7"/>
    <w:rsid w:val="007F54D6"/>
    <w:rsid w:val="008025ED"/>
    <w:rsid w:val="008052DD"/>
    <w:rsid w:val="00813F32"/>
    <w:rsid w:val="00815E6E"/>
    <w:rsid w:val="00836F0B"/>
    <w:rsid w:val="00840275"/>
    <w:rsid w:val="008410B1"/>
    <w:rsid w:val="00877794"/>
    <w:rsid w:val="008955F3"/>
    <w:rsid w:val="00896663"/>
    <w:rsid w:val="008A088A"/>
    <w:rsid w:val="008B471C"/>
    <w:rsid w:val="008B5520"/>
    <w:rsid w:val="008C1173"/>
    <w:rsid w:val="008C31E9"/>
    <w:rsid w:val="008E14F9"/>
    <w:rsid w:val="00926DF2"/>
    <w:rsid w:val="009334A7"/>
    <w:rsid w:val="00940F44"/>
    <w:rsid w:val="00941E64"/>
    <w:rsid w:val="00964BDF"/>
    <w:rsid w:val="00970EFD"/>
    <w:rsid w:val="0097791A"/>
    <w:rsid w:val="00996FD1"/>
    <w:rsid w:val="009A0E34"/>
    <w:rsid w:val="009A3053"/>
    <w:rsid w:val="009A5201"/>
    <w:rsid w:val="009C76A1"/>
    <w:rsid w:val="009E5E24"/>
    <w:rsid w:val="009F1ED1"/>
    <w:rsid w:val="00A44B19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B296A"/>
    <w:rsid w:val="00AD4A93"/>
    <w:rsid w:val="00AD4E64"/>
    <w:rsid w:val="00AD5544"/>
    <w:rsid w:val="00AE0ABA"/>
    <w:rsid w:val="00AE24CC"/>
    <w:rsid w:val="00AF3F4A"/>
    <w:rsid w:val="00B14B33"/>
    <w:rsid w:val="00B274FF"/>
    <w:rsid w:val="00B42BB7"/>
    <w:rsid w:val="00B42BD2"/>
    <w:rsid w:val="00B611A9"/>
    <w:rsid w:val="00B6414D"/>
    <w:rsid w:val="00B673D6"/>
    <w:rsid w:val="00B7115F"/>
    <w:rsid w:val="00B84761"/>
    <w:rsid w:val="00B9033F"/>
    <w:rsid w:val="00B93041"/>
    <w:rsid w:val="00B932D8"/>
    <w:rsid w:val="00B94329"/>
    <w:rsid w:val="00B97764"/>
    <w:rsid w:val="00BA60E9"/>
    <w:rsid w:val="00BC14CB"/>
    <w:rsid w:val="00BD6AF1"/>
    <w:rsid w:val="00BE3D0B"/>
    <w:rsid w:val="00C00C2B"/>
    <w:rsid w:val="00C16A12"/>
    <w:rsid w:val="00C25C5B"/>
    <w:rsid w:val="00C305B8"/>
    <w:rsid w:val="00C40C09"/>
    <w:rsid w:val="00C47731"/>
    <w:rsid w:val="00C51728"/>
    <w:rsid w:val="00C71F6D"/>
    <w:rsid w:val="00C755CF"/>
    <w:rsid w:val="00C762DE"/>
    <w:rsid w:val="00C82B04"/>
    <w:rsid w:val="00C97CF4"/>
    <w:rsid w:val="00CD5855"/>
    <w:rsid w:val="00CD64B0"/>
    <w:rsid w:val="00CE66B9"/>
    <w:rsid w:val="00CF6FD1"/>
    <w:rsid w:val="00D009A5"/>
    <w:rsid w:val="00D14A99"/>
    <w:rsid w:val="00D23EE3"/>
    <w:rsid w:val="00D34F1B"/>
    <w:rsid w:val="00D609D6"/>
    <w:rsid w:val="00D62CFC"/>
    <w:rsid w:val="00D73DE8"/>
    <w:rsid w:val="00D77EBD"/>
    <w:rsid w:val="00DA196E"/>
    <w:rsid w:val="00DA3A68"/>
    <w:rsid w:val="00DA3C8B"/>
    <w:rsid w:val="00DB77A8"/>
    <w:rsid w:val="00DB782C"/>
    <w:rsid w:val="00DC2E24"/>
    <w:rsid w:val="00DD2B5D"/>
    <w:rsid w:val="00DD66D8"/>
    <w:rsid w:val="00DE6BC2"/>
    <w:rsid w:val="00DF37AC"/>
    <w:rsid w:val="00E05388"/>
    <w:rsid w:val="00E06F88"/>
    <w:rsid w:val="00E166A7"/>
    <w:rsid w:val="00E20325"/>
    <w:rsid w:val="00E232CC"/>
    <w:rsid w:val="00E316FC"/>
    <w:rsid w:val="00E43491"/>
    <w:rsid w:val="00E4572A"/>
    <w:rsid w:val="00E506FF"/>
    <w:rsid w:val="00E54E6F"/>
    <w:rsid w:val="00E6322C"/>
    <w:rsid w:val="00E66B03"/>
    <w:rsid w:val="00EA7DDF"/>
    <w:rsid w:val="00EB45C4"/>
    <w:rsid w:val="00EB5B63"/>
    <w:rsid w:val="00EC2661"/>
    <w:rsid w:val="00ED4A04"/>
    <w:rsid w:val="00EE3069"/>
    <w:rsid w:val="00EF0713"/>
    <w:rsid w:val="00EF481B"/>
    <w:rsid w:val="00EF553F"/>
    <w:rsid w:val="00F01122"/>
    <w:rsid w:val="00F171D4"/>
    <w:rsid w:val="00F23459"/>
    <w:rsid w:val="00F23836"/>
    <w:rsid w:val="00F34929"/>
    <w:rsid w:val="00F35F77"/>
    <w:rsid w:val="00F46E07"/>
    <w:rsid w:val="00F47839"/>
    <w:rsid w:val="00F54E76"/>
    <w:rsid w:val="00F83F24"/>
    <w:rsid w:val="00F94CAA"/>
    <w:rsid w:val="00F95F73"/>
    <w:rsid w:val="00FA231E"/>
    <w:rsid w:val="00FB2541"/>
    <w:rsid w:val="00FB616F"/>
    <w:rsid w:val="00FE633F"/>
    <w:rsid w:val="00FF019F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33C291"/>
  <w15:docId w15:val="{4D43C257-74A3-4343-BCB6-70F9E0C3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AB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aliases w:val="Überschrift 2MAG,Überschrift 2MAG1"/>
    <w:basedOn w:val="Normal"/>
    <w:next w:val="Normal"/>
    <w:link w:val="Heading2Char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leGrid">
    <w:name w:val="Table Grid"/>
    <w:basedOn w:val="TableNormal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Normal"/>
    <w:rsid w:val="00E20325"/>
    <w:pPr>
      <w:tabs>
        <w:tab w:val="right" w:pos="9628"/>
      </w:tabs>
      <w:spacing w:before="480"/>
    </w:pPr>
    <w:rPr>
      <w:sz w:val="18"/>
    </w:rPr>
  </w:style>
  <w:style w:type="character" w:styleId="PageNumber">
    <w:name w:val="page number"/>
    <w:basedOn w:val="DefaultParagraphFon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TOC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DefaultParagraphFon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TOC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Normal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DefaultParagraphFon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TOC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TOC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TOC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TableNormal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Normal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DefaultParagraphFon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Normal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DefaultParagraphFon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Header">
    <w:name w:val="header"/>
    <w:basedOn w:val="Normal"/>
    <w:link w:val="HeaderChar"/>
    <w:rsid w:val="007E64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E64D7"/>
    <w:rPr>
      <w:rFonts w:ascii="TheSansCorrespondence" w:hAnsi="TheSansCorrespondence"/>
      <w:lang w:eastAsia="en-US" w:bidi="he-IL"/>
    </w:rPr>
  </w:style>
  <w:style w:type="paragraph" w:styleId="Footer">
    <w:name w:val="footer"/>
    <w:basedOn w:val="Normal"/>
    <w:link w:val="FooterChar"/>
    <w:rsid w:val="007E64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E64D7"/>
    <w:rPr>
      <w:rFonts w:ascii="TheSansCorrespondence" w:hAnsi="TheSansCorrespondence"/>
      <w:lang w:eastAsia="en-US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5F0166"/>
    <w:rPr>
      <w:smallCaps/>
      <w:spacing w:val="5"/>
      <w:sz w:val="36"/>
      <w:szCs w:val="36"/>
    </w:rPr>
  </w:style>
  <w:style w:type="character" w:customStyle="1" w:styleId="Heading2Char">
    <w:name w:val="Heading 2 Char"/>
    <w:aliases w:val="Überschrift 2MAG Char,Überschrift 2MAG1 Char"/>
    <w:basedOn w:val="DefaultParagraphFont"/>
    <w:link w:val="Heading2"/>
    <w:uiPriority w:val="9"/>
    <w:rsid w:val="005F016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016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016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16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6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F0166"/>
    <w:rPr>
      <w:b/>
      <w:bCs/>
    </w:rPr>
  </w:style>
  <w:style w:type="character" w:styleId="Emphasis">
    <w:name w:val="Emphasis"/>
    <w:uiPriority w:val="20"/>
    <w:qFormat/>
    <w:rsid w:val="005F016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F01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1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01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1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66"/>
    <w:rPr>
      <w:i/>
      <w:iCs/>
    </w:rPr>
  </w:style>
  <w:style w:type="character" w:styleId="SubtleEmphasis">
    <w:name w:val="Subtle Emphasis"/>
    <w:uiPriority w:val="19"/>
    <w:qFormat/>
    <w:rsid w:val="005F0166"/>
    <w:rPr>
      <w:i/>
      <w:iCs/>
    </w:rPr>
  </w:style>
  <w:style w:type="character" w:styleId="IntenseEmphasis">
    <w:name w:val="Intense Emphasis"/>
    <w:uiPriority w:val="21"/>
    <w:qFormat/>
    <w:rsid w:val="005F01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0166"/>
    <w:rPr>
      <w:smallCaps/>
    </w:rPr>
  </w:style>
  <w:style w:type="character" w:styleId="IntenseReference">
    <w:name w:val="Intense Reference"/>
    <w:uiPriority w:val="32"/>
    <w:qFormat/>
    <w:rsid w:val="005F016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01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1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Downloads\Vorlage%20-%20Protokol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0" ma:contentTypeDescription="Create a new document." ma:contentTypeScope="" ma:versionID="7f0c5a2bf7996437aae721f2e1429d2f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f5266568a9af545c0a8d187f72259c3f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79E6E0-F597-4661-BEE3-A0F92258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e1d5c81c-6f61-4e96-a984-e03cb248c8ff"/>
    <ds:schemaRef ds:uri="3209e902-a4f9-45a3-a9ff-c4bc8e4a401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Protokoll.dotx</Template>
  <TotalTime>0</TotalTime>
  <Pages>1</Pages>
  <Words>235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Protokoll</vt:lpstr>
      <vt:lpstr>Protokoll</vt:lpstr>
    </vt:vector>
  </TitlesOfParts>
  <Company>MAG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Marcel</dc:creator>
  <cp:lastModifiedBy>Marcel</cp:lastModifiedBy>
  <cp:revision>7</cp:revision>
  <cp:lastPrinted>2021-12-21T11:01:00Z</cp:lastPrinted>
  <dcterms:created xsi:type="dcterms:W3CDTF">2025-04-28T08:20:00Z</dcterms:created>
  <dcterms:modified xsi:type="dcterms:W3CDTF">2025-04-28T09:02:00Z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