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A0DAE" w14:textId="77777777" w:rsidR="0019363F" w:rsidRDefault="0019363F" w:rsidP="0019363F">
      <w:pPr>
        <w:pStyle w:val="berschrift1"/>
      </w:pPr>
      <w:r>
        <w:t xml:space="preserve">Zieldefinition als SMART-Ziele </w:t>
      </w:r>
      <w:bookmarkStart w:id="0" w:name="_CTVK00117f820af8c81489686719e1d3d24e1e5"/>
    </w:p>
    <w:p w14:paraId="2E1B7041" w14:textId="77777777" w:rsidR="0019363F" w:rsidRDefault="0019363F" w:rsidP="0019363F">
      <w:pPr>
        <w:spacing w:line="240" w:lineRule="auto"/>
        <w:rPr>
          <w:b/>
          <w:i/>
          <w:color w:val="000000"/>
          <w:szCs w:val="24"/>
        </w:rPr>
      </w:pPr>
    </w:p>
    <w:p w14:paraId="0B8AF242" w14:textId="44F5E0B7" w:rsidR="006E45B5" w:rsidRPr="00C45A6B" w:rsidRDefault="0019363F" w:rsidP="0019363F">
      <w:pPr>
        <w:spacing w:line="240" w:lineRule="auto"/>
        <w:rPr>
          <w:i/>
          <w:color w:val="000000"/>
          <w:szCs w:val="24"/>
        </w:rPr>
      </w:pPr>
      <w:r w:rsidRPr="0019363F">
        <w:rPr>
          <w:b/>
          <w:i/>
          <w:color w:val="000000"/>
          <w:sz w:val="28"/>
          <w:szCs w:val="32"/>
        </w:rPr>
        <w:t>S</w:t>
      </w:r>
      <w:r w:rsidRPr="0019363F">
        <w:rPr>
          <w:i/>
          <w:color w:val="000000"/>
          <w:sz w:val="28"/>
          <w:szCs w:val="32"/>
        </w:rPr>
        <w:t>pecific (spezifisch)</w:t>
      </w:r>
      <w:r w:rsidRPr="0019363F">
        <w:rPr>
          <w:i/>
          <w:color w:val="000000"/>
          <w:sz w:val="28"/>
          <w:szCs w:val="32"/>
        </w:rPr>
        <w:br/>
      </w:r>
      <w:r w:rsidRPr="0019363F">
        <w:rPr>
          <w:i/>
          <w:color w:val="000000"/>
          <w:szCs w:val="24"/>
        </w:rPr>
        <w:t>Ziele müssen eindeutig und verständlich sein.</w:t>
      </w:r>
      <w:r w:rsidR="00B3665A">
        <w:rPr>
          <w:i/>
          <w:color w:val="000000"/>
          <w:szCs w:val="24"/>
        </w:rPr>
        <w:br/>
      </w:r>
      <w:r w:rsidR="00732142">
        <w:rPr>
          <w:iCs/>
          <w:color w:val="000000"/>
          <w:szCs w:val="24"/>
        </w:rPr>
        <w:t xml:space="preserve">Als </w:t>
      </w:r>
      <w:r w:rsidR="00C45A6B">
        <w:rPr>
          <w:iCs/>
          <w:color w:val="000000"/>
          <w:szCs w:val="24"/>
        </w:rPr>
        <w:t xml:space="preserve">Gruppe wollen wir ein </w:t>
      </w:r>
      <w:r w:rsidR="008B34FF">
        <w:rPr>
          <w:iCs/>
          <w:color w:val="000000"/>
          <w:szCs w:val="24"/>
        </w:rPr>
        <w:t xml:space="preserve">Multiplayer Snake </w:t>
      </w:r>
      <w:r w:rsidR="00732142">
        <w:rPr>
          <w:iCs/>
          <w:color w:val="000000"/>
          <w:szCs w:val="24"/>
        </w:rPr>
        <w:t>erstellen, das auf einer Internetseite Spielbar ist.</w:t>
      </w:r>
      <w:r w:rsidR="00172EA3">
        <w:rPr>
          <w:iCs/>
          <w:color w:val="000000"/>
          <w:szCs w:val="24"/>
        </w:rPr>
        <w:t xml:space="preserve"> </w:t>
      </w:r>
      <w:r w:rsidR="00D36122">
        <w:rPr>
          <w:iCs/>
          <w:color w:val="000000"/>
          <w:szCs w:val="24"/>
        </w:rPr>
        <w:t xml:space="preserve">Jede Schlange </w:t>
      </w:r>
      <w:r w:rsidR="008D75BC">
        <w:rPr>
          <w:iCs/>
          <w:color w:val="000000"/>
          <w:szCs w:val="24"/>
        </w:rPr>
        <w:t>kann ihre individuelle Frucht essen, um größer zu werden.</w:t>
      </w:r>
      <w:r w:rsidR="00FF0865">
        <w:rPr>
          <w:iCs/>
          <w:color w:val="000000"/>
          <w:szCs w:val="24"/>
        </w:rPr>
        <w:t xml:space="preserve"> Wenn eine Schlange in sich selbst oder in eine andere Schlange </w:t>
      </w:r>
      <w:r w:rsidR="002F7247">
        <w:rPr>
          <w:iCs/>
          <w:color w:val="000000"/>
          <w:szCs w:val="24"/>
        </w:rPr>
        <w:t>schleicht, dann stirbt sie. Die Schlange, die als letztes</w:t>
      </w:r>
      <w:r w:rsidR="003A5D2A">
        <w:rPr>
          <w:iCs/>
          <w:color w:val="000000"/>
          <w:szCs w:val="24"/>
        </w:rPr>
        <w:t xml:space="preserve"> lebt, gewinnt.</w:t>
      </w:r>
      <w:r w:rsidR="001A67A7">
        <w:rPr>
          <w:iCs/>
          <w:color w:val="000000"/>
          <w:szCs w:val="24"/>
        </w:rPr>
        <w:t xml:space="preserve"> </w:t>
      </w:r>
      <w:r w:rsidR="001C255F">
        <w:rPr>
          <w:iCs/>
          <w:color w:val="000000"/>
          <w:szCs w:val="24"/>
        </w:rPr>
        <w:t xml:space="preserve">Die </w:t>
      </w:r>
      <w:r w:rsidR="001A67A7">
        <w:rPr>
          <w:iCs/>
          <w:color w:val="000000"/>
          <w:szCs w:val="24"/>
        </w:rPr>
        <w:t xml:space="preserve">Spielgruppen </w:t>
      </w:r>
      <w:r w:rsidR="001C255F">
        <w:rPr>
          <w:iCs/>
          <w:color w:val="000000"/>
          <w:szCs w:val="24"/>
        </w:rPr>
        <w:t xml:space="preserve">können von Spielern </w:t>
      </w:r>
      <w:r w:rsidR="001A67A7">
        <w:rPr>
          <w:iCs/>
          <w:color w:val="000000"/>
          <w:szCs w:val="24"/>
        </w:rPr>
        <w:t>erstell</w:t>
      </w:r>
      <w:r w:rsidR="001C255F">
        <w:rPr>
          <w:iCs/>
          <w:color w:val="000000"/>
          <w:szCs w:val="24"/>
        </w:rPr>
        <w:t>t werden</w:t>
      </w:r>
      <w:r w:rsidR="00B3665A">
        <w:rPr>
          <w:iCs/>
          <w:color w:val="000000"/>
          <w:szCs w:val="24"/>
        </w:rPr>
        <w:t>, sie können</w:t>
      </w:r>
      <w:r w:rsidR="001A67A7">
        <w:rPr>
          <w:iCs/>
          <w:color w:val="000000"/>
          <w:szCs w:val="24"/>
        </w:rPr>
        <w:t xml:space="preserve"> </w:t>
      </w:r>
      <w:r w:rsidR="00875351">
        <w:rPr>
          <w:iCs/>
          <w:color w:val="000000"/>
          <w:szCs w:val="24"/>
        </w:rPr>
        <w:t xml:space="preserve">privat </w:t>
      </w:r>
      <w:r w:rsidR="001A67A7">
        <w:rPr>
          <w:iCs/>
          <w:color w:val="000000"/>
          <w:szCs w:val="24"/>
        </w:rPr>
        <w:t xml:space="preserve">oder </w:t>
      </w:r>
      <w:r w:rsidR="00875351">
        <w:rPr>
          <w:iCs/>
          <w:color w:val="000000"/>
          <w:szCs w:val="24"/>
        </w:rPr>
        <w:t xml:space="preserve">öffentlich </w:t>
      </w:r>
      <w:r w:rsidR="00B3665A">
        <w:rPr>
          <w:iCs/>
          <w:color w:val="000000"/>
          <w:szCs w:val="24"/>
        </w:rPr>
        <w:t>sein</w:t>
      </w:r>
      <w:r w:rsidR="00875351">
        <w:rPr>
          <w:iCs/>
          <w:color w:val="000000"/>
          <w:szCs w:val="24"/>
        </w:rPr>
        <w:t>.</w:t>
      </w:r>
    </w:p>
    <w:p w14:paraId="290D66C0" w14:textId="708F4FD0" w:rsidR="00F71FCA" w:rsidRPr="00F71FCA" w:rsidRDefault="0019363F" w:rsidP="0019363F">
      <w:pPr>
        <w:spacing w:line="240" w:lineRule="auto"/>
        <w:rPr>
          <w:iCs/>
          <w:color w:val="000000"/>
          <w:szCs w:val="24"/>
        </w:rPr>
      </w:pPr>
      <w:r w:rsidRPr="0019363F">
        <w:rPr>
          <w:b/>
          <w:i/>
          <w:color w:val="000000"/>
          <w:sz w:val="28"/>
          <w:szCs w:val="32"/>
        </w:rPr>
        <w:t>M</w:t>
      </w:r>
      <w:r w:rsidRPr="0019363F">
        <w:rPr>
          <w:i/>
          <w:color w:val="000000"/>
          <w:sz w:val="28"/>
          <w:szCs w:val="32"/>
        </w:rPr>
        <w:t xml:space="preserve">easurable (messbar): </w:t>
      </w:r>
      <w:r w:rsidRPr="0019363F">
        <w:rPr>
          <w:i/>
          <w:color w:val="000000"/>
          <w:sz w:val="28"/>
          <w:szCs w:val="32"/>
        </w:rPr>
        <w:br/>
      </w:r>
      <w:r w:rsidRPr="0019363F">
        <w:rPr>
          <w:i/>
          <w:color w:val="000000"/>
          <w:szCs w:val="24"/>
        </w:rPr>
        <w:t>Ziele müssen messbar sein</w:t>
      </w:r>
      <w:r w:rsidR="009C5869">
        <w:rPr>
          <w:i/>
          <w:color w:val="000000"/>
          <w:szCs w:val="24"/>
        </w:rPr>
        <w:br/>
      </w:r>
      <w:r w:rsidR="000410DD">
        <w:rPr>
          <w:iCs/>
          <w:color w:val="000000"/>
          <w:szCs w:val="24"/>
        </w:rPr>
        <w:t>Alleine Spielbar</w:t>
      </w:r>
      <w:r w:rsidR="00F71FCA">
        <w:rPr>
          <w:iCs/>
          <w:color w:val="000000"/>
          <w:szCs w:val="24"/>
        </w:rPr>
        <w:br/>
        <w:t>Möglichkeit mit anderen</w:t>
      </w:r>
      <w:r w:rsidR="00F71FCA">
        <w:rPr>
          <w:iCs/>
          <w:color w:val="000000"/>
          <w:szCs w:val="24"/>
        </w:rPr>
        <w:br/>
        <w:t>Browser (UI)</w:t>
      </w:r>
    </w:p>
    <w:p w14:paraId="7968DACF" w14:textId="3250A1F3" w:rsidR="00F71FCA" w:rsidRPr="00F71FCA" w:rsidRDefault="0019363F" w:rsidP="0019363F">
      <w:pPr>
        <w:spacing w:line="240" w:lineRule="auto"/>
        <w:rPr>
          <w:iCs/>
          <w:color w:val="000000"/>
          <w:szCs w:val="24"/>
        </w:rPr>
      </w:pPr>
      <w:r w:rsidRPr="0019363F">
        <w:rPr>
          <w:b/>
          <w:i/>
          <w:color w:val="000000"/>
          <w:sz w:val="28"/>
          <w:szCs w:val="32"/>
        </w:rPr>
        <w:t>A</w:t>
      </w:r>
      <w:r w:rsidRPr="0019363F">
        <w:rPr>
          <w:i/>
          <w:color w:val="000000"/>
          <w:sz w:val="28"/>
          <w:szCs w:val="32"/>
        </w:rPr>
        <w:t xml:space="preserve">ppropriate / </w:t>
      </w:r>
      <w:r w:rsidRPr="0019363F">
        <w:rPr>
          <w:b/>
          <w:i/>
          <w:color w:val="000000"/>
          <w:sz w:val="28"/>
          <w:szCs w:val="32"/>
        </w:rPr>
        <w:t>A</w:t>
      </w:r>
      <w:r w:rsidRPr="0019363F">
        <w:rPr>
          <w:i/>
          <w:color w:val="000000"/>
          <w:sz w:val="28"/>
          <w:szCs w:val="32"/>
        </w:rPr>
        <w:t>tractive (angemessen/wünschenswert):</w:t>
      </w:r>
      <w:r w:rsidRPr="0019363F">
        <w:rPr>
          <w:i/>
          <w:color w:val="000000"/>
          <w:sz w:val="28"/>
          <w:szCs w:val="32"/>
        </w:rPr>
        <w:br/>
      </w:r>
      <w:r w:rsidRPr="0019363F">
        <w:rPr>
          <w:i/>
          <w:color w:val="000000"/>
          <w:szCs w:val="24"/>
        </w:rPr>
        <w:t>Ziele müssen den Aufwand rechtfertigen.</w:t>
      </w:r>
      <w:r w:rsidR="00F71FCA">
        <w:rPr>
          <w:i/>
          <w:color w:val="000000"/>
          <w:szCs w:val="24"/>
        </w:rPr>
        <w:br/>
      </w:r>
      <w:r w:rsidR="00B45CF7">
        <w:rPr>
          <w:iCs/>
          <w:color w:val="000000"/>
          <w:szCs w:val="24"/>
        </w:rPr>
        <w:t>Ein lustiges Spiel.</w:t>
      </w:r>
    </w:p>
    <w:p w14:paraId="57451F02" w14:textId="630AC94C" w:rsidR="0019363F" w:rsidRPr="007A4224" w:rsidRDefault="0019363F" w:rsidP="0019363F">
      <w:pPr>
        <w:spacing w:line="240" w:lineRule="auto"/>
        <w:rPr>
          <w:i/>
          <w:color w:val="000000"/>
          <w:szCs w:val="24"/>
        </w:rPr>
      </w:pPr>
      <w:r w:rsidRPr="0019363F">
        <w:rPr>
          <w:b/>
          <w:i/>
          <w:color w:val="000000"/>
          <w:sz w:val="28"/>
          <w:szCs w:val="32"/>
        </w:rPr>
        <w:t>R</w:t>
      </w:r>
      <w:r w:rsidRPr="0019363F">
        <w:rPr>
          <w:i/>
          <w:color w:val="000000"/>
          <w:sz w:val="28"/>
          <w:szCs w:val="32"/>
        </w:rPr>
        <w:t xml:space="preserve">ealistic (realistisch): </w:t>
      </w:r>
      <w:r w:rsidRPr="0019363F">
        <w:rPr>
          <w:i/>
          <w:color w:val="000000"/>
          <w:sz w:val="28"/>
          <w:szCs w:val="32"/>
        </w:rPr>
        <w:br/>
      </w:r>
      <w:r>
        <w:rPr>
          <w:i/>
          <w:color w:val="000000"/>
          <w:szCs w:val="24"/>
        </w:rPr>
        <w:t>Z</w:t>
      </w:r>
      <w:r w:rsidRPr="0019363F">
        <w:rPr>
          <w:i/>
          <w:color w:val="000000"/>
          <w:szCs w:val="24"/>
        </w:rPr>
        <w:t>iele müssen mit den gegebenen Mitteln erreicht w</w:t>
      </w:r>
      <w:r w:rsidR="00EB2961">
        <w:rPr>
          <w:i/>
          <w:color w:val="000000"/>
          <w:szCs w:val="24"/>
        </w:rPr>
        <w:t>e</w:t>
      </w:r>
      <w:r w:rsidRPr="0019363F">
        <w:rPr>
          <w:i/>
          <w:color w:val="000000"/>
          <w:szCs w:val="24"/>
        </w:rPr>
        <w:t>rden können.</w:t>
      </w:r>
      <w:r w:rsidR="007A4224">
        <w:rPr>
          <w:i/>
          <w:color w:val="000000"/>
          <w:szCs w:val="24"/>
        </w:rPr>
        <w:br/>
      </w:r>
      <w:r w:rsidR="0024393A">
        <w:rPr>
          <w:color w:val="000000"/>
          <w:szCs w:val="24"/>
        </w:rPr>
        <w:t xml:space="preserve">Es gibt viele ähnliche Spiele im Internet, demnach können wir leicht davon </w:t>
      </w:r>
      <w:r w:rsidR="00F70949">
        <w:rPr>
          <w:color w:val="000000"/>
          <w:szCs w:val="24"/>
        </w:rPr>
        <w:t xml:space="preserve">ausgehen, dass unsere Idee umsetzbar ist. </w:t>
      </w:r>
      <w:r w:rsidR="00C44775">
        <w:rPr>
          <w:color w:val="000000"/>
          <w:szCs w:val="24"/>
        </w:rPr>
        <w:t xml:space="preserve">Für das Frontend, also </w:t>
      </w:r>
      <w:r w:rsidR="005E31BE">
        <w:rPr>
          <w:color w:val="000000"/>
          <w:szCs w:val="24"/>
        </w:rPr>
        <w:t>was für den Client angezeigt wird,</w:t>
      </w:r>
      <w:r w:rsidR="00C44775">
        <w:rPr>
          <w:color w:val="000000"/>
          <w:szCs w:val="24"/>
        </w:rPr>
        <w:t xml:space="preserve"> können wir</w:t>
      </w:r>
      <w:r w:rsidR="005E31BE">
        <w:rPr>
          <w:color w:val="000000"/>
          <w:szCs w:val="24"/>
        </w:rPr>
        <w:t xml:space="preserve"> Typescript und HTML verwenden. Die Spielelogik wird auf dem Backend</w:t>
      </w:r>
      <w:r w:rsidR="008913DB">
        <w:rPr>
          <w:color w:val="000000"/>
          <w:szCs w:val="24"/>
        </w:rPr>
        <w:t xml:space="preserve"> (</w:t>
      </w:r>
      <w:r w:rsidR="005E31BE">
        <w:rPr>
          <w:color w:val="000000"/>
          <w:szCs w:val="24"/>
        </w:rPr>
        <w:t xml:space="preserve">also ein Server, der auf einem Host-Client läuft oder </w:t>
      </w:r>
      <w:r w:rsidR="008913DB">
        <w:rPr>
          <w:color w:val="000000"/>
          <w:szCs w:val="24"/>
        </w:rPr>
        <w:t xml:space="preserve">auf einem öffentlichen Server) </w:t>
      </w:r>
      <w:r w:rsidR="005B784C">
        <w:rPr>
          <w:color w:val="000000"/>
          <w:szCs w:val="24"/>
        </w:rPr>
        <w:t>berechnet, wofür wir viele verschiedene Sprachen verwenden können. Die Client</w:t>
      </w:r>
      <w:r w:rsidR="00921EE2">
        <w:rPr>
          <w:color w:val="000000"/>
          <w:szCs w:val="24"/>
        </w:rPr>
        <w:t>s können Kommunikationsprotokolle wie Websockets verwenden, um mit dem HostServer</w:t>
      </w:r>
      <w:r w:rsidR="008913DB">
        <w:rPr>
          <w:color w:val="000000"/>
          <w:szCs w:val="24"/>
        </w:rPr>
        <w:t xml:space="preserve"> </w:t>
      </w:r>
      <w:r w:rsidR="007A4224">
        <w:rPr>
          <w:color w:val="000000"/>
          <w:szCs w:val="24"/>
        </w:rPr>
        <w:t>sich zu Unterhalten.</w:t>
      </w:r>
    </w:p>
    <w:p w14:paraId="1531735C" w14:textId="29405C60" w:rsidR="0019363F" w:rsidRPr="007A4224" w:rsidRDefault="0019363F" w:rsidP="005F0166">
      <w:pPr>
        <w:rPr>
          <w:iCs/>
        </w:rPr>
      </w:pPr>
      <w:r w:rsidRPr="0019363F">
        <w:rPr>
          <w:b/>
          <w:i/>
          <w:color w:val="000000"/>
          <w:sz w:val="28"/>
          <w:szCs w:val="32"/>
        </w:rPr>
        <w:t>T</w:t>
      </w:r>
      <w:r w:rsidRPr="0019363F">
        <w:rPr>
          <w:i/>
          <w:color w:val="000000"/>
          <w:sz w:val="28"/>
          <w:szCs w:val="32"/>
        </w:rPr>
        <w:t xml:space="preserve">ime-based (zeitbasiert): </w:t>
      </w:r>
      <w:r w:rsidRPr="0019363F">
        <w:rPr>
          <w:i/>
          <w:color w:val="000000"/>
          <w:sz w:val="28"/>
          <w:szCs w:val="32"/>
        </w:rPr>
        <w:br/>
      </w:r>
      <w:r w:rsidRPr="0019363F">
        <w:rPr>
          <w:i/>
          <w:color w:val="000000"/>
          <w:szCs w:val="24"/>
        </w:rPr>
        <w:t>Ziele müssen in absehbarer Zeit erreicht werden können</w:t>
      </w:r>
      <w:bookmarkEnd w:id="0"/>
      <w:r w:rsidR="007A4224">
        <w:rPr>
          <w:i/>
          <w:color w:val="000000"/>
          <w:szCs w:val="24"/>
        </w:rPr>
        <w:br/>
      </w:r>
      <w:r w:rsidR="007A4224">
        <w:rPr>
          <w:iCs/>
          <w:color w:val="000000"/>
          <w:szCs w:val="24"/>
        </w:rPr>
        <w:t xml:space="preserve">Für das erste Semester sollten wir uns </w:t>
      </w:r>
      <w:r w:rsidR="003B68AE">
        <w:rPr>
          <w:iCs/>
          <w:color w:val="000000"/>
          <w:szCs w:val="24"/>
        </w:rPr>
        <w:t>zum größten Teil auf das Frontend konzentrieren, im zweiten Semester konzentrieren wir uns mehr auf das Backend.</w:t>
      </w:r>
    </w:p>
    <w:p w14:paraId="6261D918" w14:textId="77777777" w:rsidR="00EB2961" w:rsidRPr="00EB2961" w:rsidRDefault="00EB2961" w:rsidP="005F0166">
      <w:pPr>
        <w:rPr>
          <w:i/>
        </w:rPr>
      </w:pPr>
    </w:p>
    <w:sectPr w:rsidR="00EB2961" w:rsidRPr="00EB2961" w:rsidSect="00E43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8" w:right="1134" w:bottom="567" w:left="1134" w:header="0" w:footer="17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70EA5" w14:textId="77777777" w:rsidR="00F76813" w:rsidRDefault="00F76813">
      <w:r>
        <w:separator/>
      </w:r>
    </w:p>
    <w:p w14:paraId="25498F42" w14:textId="77777777" w:rsidR="00F76813" w:rsidRDefault="00F76813"/>
  </w:endnote>
  <w:endnote w:type="continuationSeparator" w:id="0">
    <w:p w14:paraId="15DD159D" w14:textId="77777777" w:rsidR="00F76813" w:rsidRDefault="00F76813">
      <w:r>
        <w:continuationSeparator/>
      </w:r>
    </w:p>
    <w:p w14:paraId="5D92E4BA" w14:textId="77777777" w:rsidR="00F76813" w:rsidRDefault="00F768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Pro-Semi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29131" w14:textId="77777777" w:rsidR="00474B48" w:rsidRDefault="00474B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15380" w14:textId="77777777" w:rsidR="003E47B1" w:rsidRPr="0051376F" w:rsidRDefault="00B14B33" w:rsidP="00B274FF">
    <w:pPr>
      <w:pStyle w:val="MAG-Fuzeile"/>
    </w:pPr>
    <w:r w:rsidRPr="003E3851">
      <w:rPr>
        <w:b/>
        <w:bCs/>
        <w:noProof/>
        <w:color w:val="FF000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CBF249A" wp14:editId="1BEBD654">
              <wp:simplePos x="0" y="0"/>
              <wp:positionH relativeFrom="column">
                <wp:posOffset>-720090</wp:posOffset>
              </wp:positionH>
              <wp:positionV relativeFrom="paragraph">
                <wp:posOffset>2540</wp:posOffset>
              </wp:positionV>
              <wp:extent cx="7574280" cy="0"/>
              <wp:effectExtent l="0" t="0" r="2667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F4E3D8" id="Gerade Verbindung 4" o:spid="_x0000_s1026" style="position:absolute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.2pt" to="539.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" strokecolor="black [3213]" strokeweight="1pt"/>
          </w:pict>
        </mc:Fallback>
      </mc:AlternateContent>
    </w:r>
    <w:r w:rsidR="003E3851" w:rsidRPr="003E3851">
      <w:rPr>
        <w:b/>
        <w:bCs/>
        <w:color w:val="FF0000"/>
      </w:rPr>
      <w:t>Titel</w:t>
    </w:r>
    <w:r w:rsidR="003E47B1" w:rsidRPr="0051376F">
      <w:tab/>
    </w:r>
    <w:r w:rsidR="000D6330" w:rsidRPr="0051376F">
      <w:fldChar w:fldCharType="begin"/>
    </w:r>
    <w:r w:rsidR="000D6330" w:rsidRPr="0051376F">
      <w:instrText xml:space="preserve"> PAGE </w:instrText>
    </w:r>
    <w:r w:rsidR="000D6330" w:rsidRPr="0051376F">
      <w:fldChar w:fldCharType="separate"/>
    </w:r>
    <w:r w:rsidR="00EA7DDF" w:rsidRPr="0051376F">
      <w:rPr>
        <w:noProof/>
      </w:rPr>
      <w:t>1</w:t>
    </w:r>
    <w:r w:rsidR="000D6330" w:rsidRPr="0051376F">
      <w:rPr>
        <w:noProof/>
      </w:rPr>
      <w:fldChar w:fldCharType="end"/>
    </w:r>
    <w:r w:rsidR="003E47B1" w:rsidRPr="0051376F">
      <w:t>/</w:t>
    </w:r>
    <w:fldSimple w:instr=" NUMPAGES ">
      <w:r w:rsidR="00EA7DDF" w:rsidRPr="0051376F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DB190" w14:textId="77777777" w:rsidR="00474B48" w:rsidRDefault="00474B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FF0D2" w14:textId="77777777" w:rsidR="00F76813" w:rsidRDefault="00F76813">
      <w:r>
        <w:separator/>
      </w:r>
    </w:p>
    <w:p w14:paraId="3E8696E2" w14:textId="77777777" w:rsidR="00F76813" w:rsidRDefault="00F76813"/>
  </w:footnote>
  <w:footnote w:type="continuationSeparator" w:id="0">
    <w:p w14:paraId="4952A97F" w14:textId="77777777" w:rsidR="00F76813" w:rsidRDefault="00F76813">
      <w:r>
        <w:continuationSeparator/>
      </w:r>
    </w:p>
    <w:p w14:paraId="033D566A" w14:textId="77777777" w:rsidR="00F76813" w:rsidRDefault="00F768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8CC9C" w14:textId="77777777" w:rsidR="00474B48" w:rsidRDefault="00474B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6AEEB" w14:textId="77777777" w:rsidR="003E47B1" w:rsidRPr="0019363F" w:rsidRDefault="0019363F" w:rsidP="0000017C">
    <w:pPr>
      <w:pStyle w:val="Titel"/>
      <w:tabs>
        <w:tab w:val="center" w:pos="4819"/>
      </w:tabs>
      <w:spacing w:before="360" w:after="0"/>
      <w:rPr>
        <w:smallCaps w:val="0"/>
      </w:rPr>
    </w:pPr>
    <w:bookmarkStart w:id="1" w:name="_Hlk155439746"/>
    <w:bookmarkStart w:id="2" w:name="_Hlk155439747"/>
    <w:r w:rsidRPr="0019363F">
      <w:rPr>
        <w:smallCaps w:val="0"/>
      </w:rPr>
      <w:t>Zieldefinition</w:t>
    </w:r>
    <w:r w:rsidR="0000017C">
      <w:rPr>
        <w:smallCaps w:val="0"/>
      </w:rPr>
      <w:tab/>
    </w:r>
  </w:p>
  <w:p w14:paraId="5DB13440" w14:textId="1FE4E469" w:rsidR="009A0E34" w:rsidRPr="00202A9D" w:rsidRDefault="00015CF4" w:rsidP="009A0E34">
    <w:pPr>
      <w:rPr>
        <w:rFonts w:ascii="Helvetica" w:hAnsi="Helvetica"/>
      </w:rPr>
    </w:pPr>
    <w:r w:rsidRPr="00202A9D">
      <w:rPr>
        <w:rFonts w:ascii="Helvetica" w:hAnsi="Helvetic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A5F55A0" wp14:editId="76649BEF">
              <wp:simplePos x="0" y="0"/>
              <wp:positionH relativeFrom="column">
                <wp:posOffset>-720090</wp:posOffset>
              </wp:positionH>
              <wp:positionV relativeFrom="paragraph">
                <wp:posOffset>320040</wp:posOffset>
              </wp:positionV>
              <wp:extent cx="7574280" cy="0"/>
              <wp:effectExtent l="0" t="0" r="2667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7428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3F3B60" id="Gerade Verbindung 3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7pt,25.2pt" to="539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" strokecolor="black [3213]" strokeweight="1pt"/>
          </w:pict>
        </mc:Fallback>
      </mc:AlternateContent>
    </w:r>
    <w:r w:rsidR="0019363F">
      <w:rPr>
        <w:rFonts w:ascii="Helvetica" w:hAnsi="Helvetica"/>
        <w:color w:val="FF0000"/>
      </w:rPr>
      <w:t>[</w:t>
    </w:r>
    <w:r w:rsidR="00C45A6B">
      <w:rPr>
        <w:rFonts w:ascii="Helvetica" w:hAnsi="Helvetica"/>
        <w:color w:val="FF0000"/>
      </w:rPr>
      <w:t>SnakeTron</w:t>
    </w:r>
    <w:r w:rsidR="0019363F">
      <w:rPr>
        <w:rFonts w:ascii="Helvetica" w:hAnsi="Helvetica"/>
        <w:color w:val="FF0000"/>
      </w:rPr>
      <w:t>]</w:t>
    </w:r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7B62F" w14:textId="77777777" w:rsidR="00474B48" w:rsidRDefault="00474B4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94F85C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A8652C"/>
    <w:multiLevelType w:val="multilevel"/>
    <w:tmpl w:val="46C0AA70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97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2" w15:restartNumberingAfterBreak="0">
    <w:nsid w:val="016D5D68"/>
    <w:multiLevelType w:val="hybridMultilevel"/>
    <w:tmpl w:val="FFFCF626"/>
    <w:lvl w:ilvl="0" w:tplc="8C74E55A">
      <w:start w:val="22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178EB"/>
    <w:multiLevelType w:val="hybridMultilevel"/>
    <w:tmpl w:val="69BE34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0BE1"/>
    <w:multiLevelType w:val="hybridMultilevel"/>
    <w:tmpl w:val="3FA2931E"/>
    <w:lvl w:ilvl="0" w:tplc="0CDEF652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22C38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1A76213"/>
    <w:multiLevelType w:val="multilevel"/>
    <w:tmpl w:val="D10AE65A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70"/>
        </w:tabs>
        <w:ind w:left="79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58"/>
        </w:tabs>
        <w:ind w:left="165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2"/>
        </w:tabs>
        <w:ind w:left="180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46"/>
        </w:tabs>
        <w:ind w:left="194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90"/>
        </w:tabs>
        <w:ind w:left="209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78"/>
        </w:tabs>
        <w:ind w:left="2378" w:hanging="1584"/>
      </w:pPr>
      <w:rPr>
        <w:rFonts w:hint="default"/>
      </w:rPr>
    </w:lvl>
  </w:abstractNum>
  <w:abstractNum w:abstractNumId="7" w15:restartNumberingAfterBreak="0">
    <w:nsid w:val="1211552C"/>
    <w:multiLevelType w:val="hybridMultilevel"/>
    <w:tmpl w:val="0C0EF4E0"/>
    <w:lvl w:ilvl="0" w:tplc="92FC77A8">
      <w:start w:val="1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BBC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149B306A"/>
    <w:multiLevelType w:val="multilevel"/>
    <w:tmpl w:val="A7CE3888"/>
    <w:lvl w:ilvl="0">
      <w:start w:val="1"/>
      <w:numFmt w:val="decimal"/>
      <w:lvlText w:val="%1"/>
      <w:lvlJc w:val="left"/>
      <w:pPr>
        <w:tabs>
          <w:tab w:val="num" w:pos="829"/>
        </w:tabs>
        <w:ind w:left="82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73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17"/>
        </w:tabs>
        <w:ind w:left="111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1"/>
        </w:tabs>
        <w:ind w:left="126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05"/>
        </w:tabs>
        <w:ind w:left="140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9"/>
        </w:tabs>
        <w:ind w:left="154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3"/>
        </w:tabs>
        <w:ind w:left="169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37"/>
        </w:tabs>
        <w:ind w:left="18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1"/>
        </w:tabs>
        <w:ind w:left="1981" w:hanging="1584"/>
      </w:pPr>
      <w:rPr>
        <w:rFonts w:hint="default"/>
      </w:rPr>
    </w:lvl>
  </w:abstractNum>
  <w:abstractNum w:abstractNumId="10" w15:restartNumberingAfterBreak="0">
    <w:nsid w:val="15B2050D"/>
    <w:multiLevelType w:val="hybridMultilevel"/>
    <w:tmpl w:val="F1E6B2B8"/>
    <w:lvl w:ilvl="0" w:tplc="1D046C6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heSansCorrespondence" w:eastAsia="Times New Roman" w:hAnsi="TheSansCorrespondence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60012E"/>
    <w:multiLevelType w:val="multilevel"/>
    <w:tmpl w:val="A8680E86"/>
    <w:lvl w:ilvl="0">
      <w:start w:val="1"/>
      <w:numFmt w:val="decimal"/>
      <w:lvlText w:val="%1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2" w15:restartNumberingAfterBreak="0">
    <w:nsid w:val="19504366"/>
    <w:multiLevelType w:val="multilevel"/>
    <w:tmpl w:val="31C24FB4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0B515F"/>
    <w:multiLevelType w:val="multilevel"/>
    <w:tmpl w:val="D4EAA0A2"/>
    <w:lvl w:ilvl="0">
      <w:start w:val="1"/>
      <w:numFmt w:val="decimal"/>
      <w:pStyle w:val="MAG-berschrift1"/>
      <w:lvlText w:val="%1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1">
      <w:start w:val="1"/>
      <w:numFmt w:val="decimal"/>
      <w:pStyle w:val="MAG-berschrift2"/>
      <w:lvlText w:val="%1.%2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2">
      <w:start w:val="1"/>
      <w:numFmt w:val="decimal"/>
      <w:pStyle w:val="MAG-berschrift3"/>
      <w:lvlText w:val="%1.%2.%3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3">
      <w:start w:val="1"/>
      <w:numFmt w:val="decimal"/>
      <w:pStyle w:val="MAG-berschrift4"/>
      <w:lvlText w:val="%1.%2.%3.%4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4">
      <w:start w:val="1"/>
      <w:numFmt w:val="decimal"/>
      <w:pStyle w:val="MAG-berschrift5"/>
      <w:lvlText w:val="%1.%2.%3.%4.%5"/>
      <w:lvlJc w:val="left"/>
      <w:pPr>
        <w:tabs>
          <w:tab w:val="num" w:pos="1418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14" w15:restartNumberingAfterBreak="0">
    <w:nsid w:val="1CB21743"/>
    <w:multiLevelType w:val="hybridMultilevel"/>
    <w:tmpl w:val="BD10ABD0"/>
    <w:lvl w:ilvl="0" w:tplc="BD6C598C">
      <w:start w:val="1"/>
      <w:numFmt w:val="bullet"/>
      <w:lvlText w:val="»"/>
      <w:lvlJc w:val="left"/>
      <w:pPr>
        <w:tabs>
          <w:tab w:val="num" w:pos="680"/>
        </w:tabs>
        <w:ind w:left="680" w:hanging="283"/>
      </w:pPr>
      <w:rPr>
        <w:rFonts w:ascii="TheSansCorrespondence" w:hAnsi="TheSansCorrespondence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1E4742C2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D81F95"/>
    <w:multiLevelType w:val="hybridMultilevel"/>
    <w:tmpl w:val="D182E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B742C3"/>
    <w:multiLevelType w:val="hybridMultilevel"/>
    <w:tmpl w:val="F6825E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F4738D"/>
    <w:multiLevelType w:val="hybridMultilevel"/>
    <w:tmpl w:val="308AA59E"/>
    <w:lvl w:ilvl="0" w:tplc="D93A3AC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yriadPro-Semibold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8F3B20"/>
    <w:multiLevelType w:val="multilevel"/>
    <w:tmpl w:val="2F72791A"/>
    <w:lvl w:ilvl="0">
      <w:start w:val="1"/>
      <w:numFmt w:val="decimal"/>
      <w:lvlText w:val="%1"/>
      <w:lvlJc w:val="left"/>
      <w:pPr>
        <w:tabs>
          <w:tab w:val="num" w:pos="964"/>
        </w:tabs>
        <w:ind w:left="794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11"/>
        </w:tabs>
        <w:ind w:left="19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55"/>
        </w:tabs>
        <w:ind w:left="205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99"/>
        </w:tabs>
        <w:ind w:left="21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3"/>
        </w:tabs>
        <w:ind w:left="23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87"/>
        </w:tabs>
        <w:ind w:left="24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31"/>
        </w:tabs>
        <w:ind w:left="26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75"/>
        </w:tabs>
        <w:ind w:left="2775" w:hanging="1584"/>
      </w:pPr>
      <w:rPr>
        <w:rFonts w:hint="default"/>
      </w:rPr>
    </w:lvl>
  </w:abstractNum>
  <w:abstractNum w:abstractNumId="20" w15:restartNumberingAfterBreak="0">
    <w:nsid w:val="2D3E5198"/>
    <w:multiLevelType w:val="hybridMultilevel"/>
    <w:tmpl w:val="109697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1D416B"/>
    <w:multiLevelType w:val="hybridMultilevel"/>
    <w:tmpl w:val="2CE0E966"/>
    <w:lvl w:ilvl="0" w:tplc="F6023CDC">
      <w:start w:val="1"/>
      <w:numFmt w:val="bullet"/>
      <w:pStyle w:val="MAG-Aufzhlung3"/>
      <w:lvlText w:val="o"/>
      <w:lvlJc w:val="left"/>
      <w:pPr>
        <w:ind w:left="2251" w:hanging="360"/>
      </w:pPr>
      <w:rPr>
        <w:rFonts w:ascii="Courier New" w:hAnsi="Courier New" w:hint="default"/>
        <w:color w:val="388F87"/>
      </w:rPr>
    </w:lvl>
    <w:lvl w:ilvl="1" w:tplc="04070003" w:tentative="1">
      <w:start w:val="1"/>
      <w:numFmt w:val="bullet"/>
      <w:lvlText w:val="o"/>
      <w:lvlJc w:val="left"/>
      <w:pPr>
        <w:ind w:left="297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9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41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13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85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57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9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011" w:hanging="360"/>
      </w:pPr>
      <w:rPr>
        <w:rFonts w:ascii="Wingdings" w:hAnsi="Wingdings" w:hint="default"/>
      </w:rPr>
    </w:lvl>
  </w:abstractNum>
  <w:abstractNum w:abstractNumId="22" w15:restartNumberingAfterBreak="0">
    <w:nsid w:val="350D7C99"/>
    <w:multiLevelType w:val="hybridMultilevel"/>
    <w:tmpl w:val="6B9EFD90"/>
    <w:lvl w:ilvl="0" w:tplc="21B4563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3B1939"/>
    <w:multiLevelType w:val="hybridMultilevel"/>
    <w:tmpl w:val="BCC8DF46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955A4"/>
    <w:multiLevelType w:val="multilevel"/>
    <w:tmpl w:val="551A2B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5" w15:restartNumberingAfterBreak="0">
    <w:nsid w:val="45E40154"/>
    <w:multiLevelType w:val="hybridMultilevel"/>
    <w:tmpl w:val="31C24FB4"/>
    <w:lvl w:ilvl="0" w:tplc="3CCA696A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  <w:szCs w:val="22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2259A8"/>
    <w:multiLevelType w:val="hybridMultilevel"/>
    <w:tmpl w:val="85F8F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D2D58"/>
    <w:multiLevelType w:val="hybridMultilevel"/>
    <w:tmpl w:val="2D2EA018"/>
    <w:lvl w:ilvl="0" w:tplc="0B8C4624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22DC3"/>
    <w:multiLevelType w:val="multilevel"/>
    <w:tmpl w:val="915634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29" w15:restartNumberingAfterBreak="0">
    <w:nsid w:val="508968AF"/>
    <w:multiLevelType w:val="hybridMultilevel"/>
    <w:tmpl w:val="76C24D44"/>
    <w:lvl w:ilvl="0" w:tplc="317AA05C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040AD"/>
    <w:multiLevelType w:val="hybridMultilevel"/>
    <w:tmpl w:val="8A8225A6"/>
    <w:lvl w:ilvl="0" w:tplc="616CECF8"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17458"/>
    <w:multiLevelType w:val="multilevel"/>
    <w:tmpl w:val="CCD8EE00"/>
    <w:lvl w:ilvl="0">
      <w:start w:val="1"/>
      <w:numFmt w:val="bullet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279DC3"/>
        <w:sz w:val="22"/>
      </w:rPr>
    </w:lvl>
    <w:lvl w:ilvl="1">
      <w:start w:val="1"/>
      <w:numFmt w:val="bullet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279DC3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54A751F4"/>
    <w:multiLevelType w:val="multilevel"/>
    <w:tmpl w:val="34504832"/>
    <w:lvl w:ilvl="0">
      <w:start w:val="1"/>
      <w:numFmt w:val="decimal"/>
      <w:lvlText w:val="%1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39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39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39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37"/>
        </w:tabs>
        <w:ind w:left="313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81"/>
        </w:tabs>
        <w:ind w:left="328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34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9"/>
        </w:tabs>
        <w:ind w:left="3569" w:hanging="1584"/>
      </w:pPr>
      <w:rPr>
        <w:rFonts w:hint="default"/>
      </w:rPr>
    </w:lvl>
  </w:abstractNum>
  <w:abstractNum w:abstractNumId="33" w15:restartNumberingAfterBreak="0">
    <w:nsid w:val="55B9542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749559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B121DB3"/>
    <w:multiLevelType w:val="hybridMultilevel"/>
    <w:tmpl w:val="BA32B85E"/>
    <w:lvl w:ilvl="0" w:tplc="42EA8C9C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46B56"/>
    <w:multiLevelType w:val="hybridMultilevel"/>
    <w:tmpl w:val="244E4B34"/>
    <w:lvl w:ilvl="0" w:tplc="6038A26A">
      <w:start w:val="1"/>
      <w:numFmt w:val="bullet"/>
      <w:pStyle w:val="MAG-Aufzhlung1"/>
      <w:lvlText w:val=""/>
      <w:lvlJc w:val="left"/>
      <w:pPr>
        <w:tabs>
          <w:tab w:val="num" w:pos="964"/>
        </w:tabs>
        <w:ind w:left="964" w:hanging="284"/>
      </w:pPr>
      <w:rPr>
        <w:rFonts w:ascii="Symbol" w:hAnsi="Symbol" w:hint="default"/>
        <w:color w:val="388F87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EE210B"/>
    <w:multiLevelType w:val="hybridMultilevel"/>
    <w:tmpl w:val="AF2EE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CE228E"/>
    <w:multiLevelType w:val="hybridMultilevel"/>
    <w:tmpl w:val="AA06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B1728"/>
    <w:multiLevelType w:val="hybridMultilevel"/>
    <w:tmpl w:val="43B26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0A6DEF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92B389C"/>
    <w:multiLevelType w:val="hybridMultilevel"/>
    <w:tmpl w:val="1F184068"/>
    <w:lvl w:ilvl="0" w:tplc="3ADA324A">
      <w:start w:val="1"/>
      <w:numFmt w:val="bullet"/>
      <w:pStyle w:val="MAG-Aufzhlung2"/>
      <w:lvlText w:val="»"/>
      <w:lvlJc w:val="left"/>
      <w:pPr>
        <w:tabs>
          <w:tab w:val="num" w:pos="1247"/>
        </w:tabs>
        <w:ind w:left="1247" w:hanging="283"/>
      </w:pPr>
      <w:rPr>
        <w:rFonts w:ascii="TheSansCorrespondence" w:hAnsi="TheSansCorrespondence" w:hint="default"/>
        <w:color w:val="388F87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C37A2"/>
    <w:multiLevelType w:val="hybridMultilevel"/>
    <w:tmpl w:val="1D327B7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206E6"/>
    <w:multiLevelType w:val="hybridMultilevel"/>
    <w:tmpl w:val="34BEBCA2"/>
    <w:lvl w:ilvl="0" w:tplc="BA54C2F8">
      <w:start w:val="490"/>
      <w:numFmt w:val="bullet"/>
      <w:lvlText w:val="-"/>
      <w:lvlJc w:val="left"/>
      <w:pPr>
        <w:ind w:left="720" w:hanging="360"/>
      </w:pPr>
      <w:rPr>
        <w:rFonts w:ascii="TheSansCorrespondence" w:eastAsiaTheme="majorEastAsia" w:hAnsi="TheSansCorrespondence" w:cstheme="maj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2678">
    <w:abstractNumId w:val="0"/>
  </w:num>
  <w:num w:numId="2" w16cid:durableId="923033775">
    <w:abstractNumId w:val="1"/>
  </w:num>
  <w:num w:numId="3" w16cid:durableId="617755652">
    <w:abstractNumId w:val="9"/>
  </w:num>
  <w:num w:numId="4" w16cid:durableId="1116752938">
    <w:abstractNumId w:val="6"/>
  </w:num>
  <w:num w:numId="5" w16cid:durableId="1788889881">
    <w:abstractNumId w:val="19"/>
  </w:num>
  <w:num w:numId="6" w16cid:durableId="654916199">
    <w:abstractNumId w:val="13"/>
  </w:num>
  <w:num w:numId="7" w16cid:durableId="1779181377">
    <w:abstractNumId w:val="32"/>
  </w:num>
  <w:num w:numId="8" w16cid:durableId="1986929081">
    <w:abstractNumId w:val="11"/>
  </w:num>
  <w:num w:numId="9" w16cid:durableId="750465011">
    <w:abstractNumId w:val="14"/>
  </w:num>
  <w:num w:numId="10" w16cid:durableId="118955530">
    <w:abstractNumId w:val="5"/>
  </w:num>
  <w:num w:numId="11" w16cid:durableId="1470393688">
    <w:abstractNumId w:val="34"/>
  </w:num>
  <w:num w:numId="12" w16cid:durableId="1254900307">
    <w:abstractNumId w:val="25"/>
  </w:num>
  <w:num w:numId="13" w16cid:durableId="1725987830">
    <w:abstractNumId w:val="12"/>
  </w:num>
  <w:num w:numId="14" w16cid:durableId="1974095683">
    <w:abstractNumId w:val="8"/>
  </w:num>
  <w:num w:numId="15" w16cid:durableId="993994133">
    <w:abstractNumId w:val="31"/>
  </w:num>
  <w:num w:numId="16" w16cid:durableId="366487252">
    <w:abstractNumId w:val="36"/>
  </w:num>
  <w:num w:numId="17" w16cid:durableId="216284979">
    <w:abstractNumId w:val="41"/>
  </w:num>
  <w:num w:numId="18" w16cid:durableId="1634865689">
    <w:abstractNumId w:val="10"/>
  </w:num>
  <w:num w:numId="19" w16cid:durableId="1213689869">
    <w:abstractNumId w:val="33"/>
  </w:num>
  <w:num w:numId="20" w16cid:durableId="1406534078">
    <w:abstractNumId w:val="40"/>
  </w:num>
  <w:num w:numId="21" w16cid:durableId="247857214">
    <w:abstractNumId w:val="15"/>
  </w:num>
  <w:num w:numId="22" w16cid:durableId="1339382353">
    <w:abstractNumId w:val="13"/>
  </w:num>
  <w:num w:numId="23" w16cid:durableId="468787562">
    <w:abstractNumId w:val="21"/>
  </w:num>
  <w:num w:numId="24" w16cid:durableId="1710449110">
    <w:abstractNumId w:val="37"/>
  </w:num>
  <w:num w:numId="25" w16cid:durableId="1629386651">
    <w:abstractNumId w:val="26"/>
  </w:num>
  <w:num w:numId="26" w16cid:durableId="1331445604">
    <w:abstractNumId w:val="39"/>
  </w:num>
  <w:num w:numId="27" w16cid:durableId="1960528898">
    <w:abstractNumId w:val="16"/>
  </w:num>
  <w:num w:numId="28" w16cid:durableId="598293885">
    <w:abstractNumId w:val="24"/>
  </w:num>
  <w:num w:numId="29" w16cid:durableId="1864630499">
    <w:abstractNumId w:val="28"/>
  </w:num>
  <w:num w:numId="30" w16cid:durableId="494540695">
    <w:abstractNumId w:val="38"/>
  </w:num>
  <w:num w:numId="31" w16cid:durableId="1326009196">
    <w:abstractNumId w:val="3"/>
  </w:num>
  <w:num w:numId="32" w16cid:durableId="1446652765">
    <w:abstractNumId w:val="17"/>
  </w:num>
  <w:num w:numId="33" w16cid:durableId="546725628">
    <w:abstractNumId w:val="20"/>
  </w:num>
  <w:num w:numId="34" w16cid:durableId="1503544888">
    <w:abstractNumId w:val="29"/>
  </w:num>
  <w:num w:numId="35" w16cid:durableId="1207180981">
    <w:abstractNumId w:val="2"/>
  </w:num>
  <w:num w:numId="36" w16cid:durableId="820079564">
    <w:abstractNumId w:val="35"/>
  </w:num>
  <w:num w:numId="37" w16cid:durableId="1758820299">
    <w:abstractNumId w:val="43"/>
  </w:num>
  <w:num w:numId="38" w16cid:durableId="2031831664">
    <w:abstractNumId w:val="23"/>
  </w:num>
  <w:num w:numId="39" w16cid:durableId="373888328">
    <w:abstractNumId w:val="42"/>
  </w:num>
  <w:num w:numId="40" w16cid:durableId="775489234">
    <w:abstractNumId w:val="22"/>
  </w:num>
  <w:num w:numId="41" w16cid:durableId="44108313">
    <w:abstractNumId w:val="4"/>
  </w:num>
  <w:num w:numId="42" w16cid:durableId="715590772">
    <w:abstractNumId w:val="30"/>
  </w:num>
  <w:num w:numId="43" w16cid:durableId="1945069183">
    <w:abstractNumId w:val="7"/>
  </w:num>
  <w:num w:numId="44" w16cid:durableId="769470109">
    <w:abstractNumId w:val="27"/>
  </w:num>
  <w:num w:numId="45" w16cid:durableId="9021089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61"/>
    <w:rsid w:val="0000017C"/>
    <w:rsid w:val="00004C5C"/>
    <w:rsid w:val="00014F21"/>
    <w:rsid w:val="00015497"/>
    <w:rsid w:val="00015CF4"/>
    <w:rsid w:val="00020EA7"/>
    <w:rsid w:val="000226CD"/>
    <w:rsid w:val="000300D0"/>
    <w:rsid w:val="0003733C"/>
    <w:rsid w:val="00040455"/>
    <w:rsid w:val="000410DD"/>
    <w:rsid w:val="000436EC"/>
    <w:rsid w:val="00046A1A"/>
    <w:rsid w:val="00052CD2"/>
    <w:rsid w:val="00054400"/>
    <w:rsid w:val="000609DC"/>
    <w:rsid w:val="0006117C"/>
    <w:rsid w:val="0006262B"/>
    <w:rsid w:val="00077941"/>
    <w:rsid w:val="00094D7F"/>
    <w:rsid w:val="0009709E"/>
    <w:rsid w:val="00097FB3"/>
    <w:rsid w:val="000B4F9E"/>
    <w:rsid w:val="000B6B3D"/>
    <w:rsid w:val="000B7973"/>
    <w:rsid w:val="000B7979"/>
    <w:rsid w:val="000C04BD"/>
    <w:rsid w:val="000C177D"/>
    <w:rsid w:val="000D6330"/>
    <w:rsid w:val="000D7676"/>
    <w:rsid w:val="000E397F"/>
    <w:rsid w:val="000E461B"/>
    <w:rsid w:val="000F4FB3"/>
    <w:rsid w:val="0011684E"/>
    <w:rsid w:val="001651D7"/>
    <w:rsid w:val="00172EA3"/>
    <w:rsid w:val="001857D4"/>
    <w:rsid w:val="0019363F"/>
    <w:rsid w:val="0019532C"/>
    <w:rsid w:val="00197331"/>
    <w:rsid w:val="001A67A7"/>
    <w:rsid w:val="001C255F"/>
    <w:rsid w:val="001C38B4"/>
    <w:rsid w:val="00202A9D"/>
    <w:rsid w:val="00205AA1"/>
    <w:rsid w:val="002104EA"/>
    <w:rsid w:val="00214554"/>
    <w:rsid w:val="00226CCF"/>
    <w:rsid w:val="002307B9"/>
    <w:rsid w:val="0023388B"/>
    <w:rsid w:val="00234827"/>
    <w:rsid w:val="002429F0"/>
    <w:rsid w:val="0024393A"/>
    <w:rsid w:val="00254392"/>
    <w:rsid w:val="002B5EFC"/>
    <w:rsid w:val="002D7B02"/>
    <w:rsid w:val="002E656E"/>
    <w:rsid w:val="002E717E"/>
    <w:rsid w:val="002E7243"/>
    <w:rsid w:val="002F33EF"/>
    <w:rsid w:val="002F7247"/>
    <w:rsid w:val="00300227"/>
    <w:rsid w:val="00304E36"/>
    <w:rsid w:val="00307F74"/>
    <w:rsid w:val="00313B52"/>
    <w:rsid w:val="00315AF5"/>
    <w:rsid w:val="00327D14"/>
    <w:rsid w:val="00336CB3"/>
    <w:rsid w:val="00357D15"/>
    <w:rsid w:val="00361424"/>
    <w:rsid w:val="00367372"/>
    <w:rsid w:val="003816D1"/>
    <w:rsid w:val="00382C3F"/>
    <w:rsid w:val="00385A09"/>
    <w:rsid w:val="003973C1"/>
    <w:rsid w:val="003A5D2A"/>
    <w:rsid w:val="003B68AE"/>
    <w:rsid w:val="003C15F1"/>
    <w:rsid w:val="003C19EB"/>
    <w:rsid w:val="003C1CC4"/>
    <w:rsid w:val="003C4A95"/>
    <w:rsid w:val="003E3851"/>
    <w:rsid w:val="003E47B1"/>
    <w:rsid w:val="00405095"/>
    <w:rsid w:val="00413992"/>
    <w:rsid w:val="0042510B"/>
    <w:rsid w:val="0043705D"/>
    <w:rsid w:val="0046043E"/>
    <w:rsid w:val="0047372D"/>
    <w:rsid w:val="00474B48"/>
    <w:rsid w:val="00483C28"/>
    <w:rsid w:val="004865DA"/>
    <w:rsid w:val="00486C08"/>
    <w:rsid w:val="00491CB9"/>
    <w:rsid w:val="00493B71"/>
    <w:rsid w:val="00493B7B"/>
    <w:rsid w:val="00494EEA"/>
    <w:rsid w:val="004A2190"/>
    <w:rsid w:val="004A3B1F"/>
    <w:rsid w:val="004C365F"/>
    <w:rsid w:val="004C4737"/>
    <w:rsid w:val="004D3660"/>
    <w:rsid w:val="004E25DC"/>
    <w:rsid w:val="004E7FD5"/>
    <w:rsid w:val="004F187B"/>
    <w:rsid w:val="004F6D11"/>
    <w:rsid w:val="00500BDA"/>
    <w:rsid w:val="00504F52"/>
    <w:rsid w:val="005078A5"/>
    <w:rsid w:val="0051376F"/>
    <w:rsid w:val="00514F9B"/>
    <w:rsid w:val="005160A0"/>
    <w:rsid w:val="00517838"/>
    <w:rsid w:val="00521F6E"/>
    <w:rsid w:val="00524993"/>
    <w:rsid w:val="005302DD"/>
    <w:rsid w:val="00533AAB"/>
    <w:rsid w:val="0053531F"/>
    <w:rsid w:val="00571A44"/>
    <w:rsid w:val="005777B5"/>
    <w:rsid w:val="00581B66"/>
    <w:rsid w:val="005912F7"/>
    <w:rsid w:val="00592E84"/>
    <w:rsid w:val="00593B06"/>
    <w:rsid w:val="00597F15"/>
    <w:rsid w:val="005A7B13"/>
    <w:rsid w:val="005B784C"/>
    <w:rsid w:val="005C2E67"/>
    <w:rsid w:val="005C5F22"/>
    <w:rsid w:val="005D0179"/>
    <w:rsid w:val="005D069D"/>
    <w:rsid w:val="005E31BE"/>
    <w:rsid w:val="005E7700"/>
    <w:rsid w:val="005F0166"/>
    <w:rsid w:val="005F7C38"/>
    <w:rsid w:val="00643F3E"/>
    <w:rsid w:val="00652E65"/>
    <w:rsid w:val="006552F6"/>
    <w:rsid w:val="00665F73"/>
    <w:rsid w:val="006723BB"/>
    <w:rsid w:val="0067596D"/>
    <w:rsid w:val="0067767B"/>
    <w:rsid w:val="006853F5"/>
    <w:rsid w:val="00692A73"/>
    <w:rsid w:val="006B176B"/>
    <w:rsid w:val="006C1978"/>
    <w:rsid w:val="006D170B"/>
    <w:rsid w:val="006D7003"/>
    <w:rsid w:val="006E45B5"/>
    <w:rsid w:val="006F249E"/>
    <w:rsid w:val="006F589A"/>
    <w:rsid w:val="00700232"/>
    <w:rsid w:val="00716E6A"/>
    <w:rsid w:val="0073082F"/>
    <w:rsid w:val="00731B50"/>
    <w:rsid w:val="00732142"/>
    <w:rsid w:val="0074564F"/>
    <w:rsid w:val="00752A82"/>
    <w:rsid w:val="00760805"/>
    <w:rsid w:val="00770A77"/>
    <w:rsid w:val="00774196"/>
    <w:rsid w:val="00781761"/>
    <w:rsid w:val="00782FC8"/>
    <w:rsid w:val="00791254"/>
    <w:rsid w:val="007A4224"/>
    <w:rsid w:val="007A6179"/>
    <w:rsid w:val="007B5C3C"/>
    <w:rsid w:val="007C22AB"/>
    <w:rsid w:val="007C2BF1"/>
    <w:rsid w:val="007C3446"/>
    <w:rsid w:val="007C7292"/>
    <w:rsid w:val="007E5717"/>
    <w:rsid w:val="007E64D7"/>
    <w:rsid w:val="007F0D89"/>
    <w:rsid w:val="007F54D6"/>
    <w:rsid w:val="008025ED"/>
    <w:rsid w:val="008052DD"/>
    <w:rsid w:val="00813F32"/>
    <w:rsid w:val="00815E6E"/>
    <w:rsid w:val="00836F0B"/>
    <w:rsid w:val="00840275"/>
    <w:rsid w:val="008410B1"/>
    <w:rsid w:val="008568E9"/>
    <w:rsid w:val="00875351"/>
    <w:rsid w:val="00877794"/>
    <w:rsid w:val="008913DB"/>
    <w:rsid w:val="008955F3"/>
    <w:rsid w:val="00895FC9"/>
    <w:rsid w:val="00896663"/>
    <w:rsid w:val="008A088A"/>
    <w:rsid w:val="008B34FF"/>
    <w:rsid w:val="008B471C"/>
    <w:rsid w:val="008B5520"/>
    <w:rsid w:val="008C1173"/>
    <w:rsid w:val="008C31E9"/>
    <w:rsid w:val="008C3985"/>
    <w:rsid w:val="008D3EC2"/>
    <w:rsid w:val="008D75BC"/>
    <w:rsid w:val="008E14F9"/>
    <w:rsid w:val="00921EE2"/>
    <w:rsid w:val="00926DF2"/>
    <w:rsid w:val="009334A7"/>
    <w:rsid w:val="00940F44"/>
    <w:rsid w:val="00941E64"/>
    <w:rsid w:val="00954A72"/>
    <w:rsid w:val="00964BDF"/>
    <w:rsid w:val="00966164"/>
    <w:rsid w:val="0097791A"/>
    <w:rsid w:val="0098128E"/>
    <w:rsid w:val="00996FD1"/>
    <w:rsid w:val="009A0E34"/>
    <w:rsid w:val="009A3053"/>
    <w:rsid w:val="009A5201"/>
    <w:rsid w:val="009C5869"/>
    <w:rsid w:val="009C76A1"/>
    <w:rsid w:val="009D3720"/>
    <w:rsid w:val="009E1B72"/>
    <w:rsid w:val="009E5E24"/>
    <w:rsid w:val="009F1ED1"/>
    <w:rsid w:val="00A13156"/>
    <w:rsid w:val="00A1327F"/>
    <w:rsid w:val="00A369FC"/>
    <w:rsid w:val="00A44B19"/>
    <w:rsid w:val="00A4521A"/>
    <w:rsid w:val="00A600B9"/>
    <w:rsid w:val="00A63977"/>
    <w:rsid w:val="00A70178"/>
    <w:rsid w:val="00A72C49"/>
    <w:rsid w:val="00A7504A"/>
    <w:rsid w:val="00A92057"/>
    <w:rsid w:val="00A95B13"/>
    <w:rsid w:val="00A97537"/>
    <w:rsid w:val="00AA57D3"/>
    <w:rsid w:val="00AB296A"/>
    <w:rsid w:val="00AB30C5"/>
    <w:rsid w:val="00AC185F"/>
    <w:rsid w:val="00AD4A93"/>
    <w:rsid w:val="00AD4E64"/>
    <w:rsid w:val="00AD5544"/>
    <w:rsid w:val="00AE0ABA"/>
    <w:rsid w:val="00AE24CC"/>
    <w:rsid w:val="00AF3F4A"/>
    <w:rsid w:val="00B05D9E"/>
    <w:rsid w:val="00B14B33"/>
    <w:rsid w:val="00B274FF"/>
    <w:rsid w:val="00B3665A"/>
    <w:rsid w:val="00B42BB7"/>
    <w:rsid w:val="00B42BD2"/>
    <w:rsid w:val="00B45CF7"/>
    <w:rsid w:val="00B611A9"/>
    <w:rsid w:val="00B634CB"/>
    <w:rsid w:val="00B636DA"/>
    <w:rsid w:val="00B6414D"/>
    <w:rsid w:val="00B673D6"/>
    <w:rsid w:val="00B7115F"/>
    <w:rsid w:val="00B81E7B"/>
    <w:rsid w:val="00B84761"/>
    <w:rsid w:val="00B93041"/>
    <w:rsid w:val="00B932D8"/>
    <w:rsid w:val="00B94329"/>
    <w:rsid w:val="00B97764"/>
    <w:rsid w:val="00BA60E9"/>
    <w:rsid w:val="00BC14CB"/>
    <w:rsid w:val="00BD6AF1"/>
    <w:rsid w:val="00BE3D0B"/>
    <w:rsid w:val="00BF0941"/>
    <w:rsid w:val="00C00C2B"/>
    <w:rsid w:val="00C02BF5"/>
    <w:rsid w:val="00C10449"/>
    <w:rsid w:val="00C16A12"/>
    <w:rsid w:val="00C25C5B"/>
    <w:rsid w:val="00C305B8"/>
    <w:rsid w:val="00C40C09"/>
    <w:rsid w:val="00C44775"/>
    <w:rsid w:val="00C45A6B"/>
    <w:rsid w:val="00C47731"/>
    <w:rsid w:val="00C51728"/>
    <w:rsid w:val="00C71F6D"/>
    <w:rsid w:val="00C755CF"/>
    <w:rsid w:val="00C762DE"/>
    <w:rsid w:val="00C82B04"/>
    <w:rsid w:val="00C93CE8"/>
    <w:rsid w:val="00C97CF4"/>
    <w:rsid w:val="00CA3829"/>
    <w:rsid w:val="00CD5855"/>
    <w:rsid w:val="00CD64B0"/>
    <w:rsid w:val="00CE66B9"/>
    <w:rsid w:val="00CF6FD1"/>
    <w:rsid w:val="00D009A5"/>
    <w:rsid w:val="00D23EE3"/>
    <w:rsid w:val="00D34F1B"/>
    <w:rsid w:val="00D36122"/>
    <w:rsid w:val="00D609D6"/>
    <w:rsid w:val="00D60A0A"/>
    <w:rsid w:val="00D62CFC"/>
    <w:rsid w:val="00D66229"/>
    <w:rsid w:val="00D73DE8"/>
    <w:rsid w:val="00D77EBD"/>
    <w:rsid w:val="00D978F3"/>
    <w:rsid w:val="00DA196E"/>
    <w:rsid w:val="00DA3A68"/>
    <w:rsid w:val="00DA3C8B"/>
    <w:rsid w:val="00DA75AF"/>
    <w:rsid w:val="00DB77A8"/>
    <w:rsid w:val="00DB782C"/>
    <w:rsid w:val="00DC2E24"/>
    <w:rsid w:val="00DD2B5D"/>
    <w:rsid w:val="00DD66D8"/>
    <w:rsid w:val="00DE0B71"/>
    <w:rsid w:val="00DE6BC2"/>
    <w:rsid w:val="00DF37AC"/>
    <w:rsid w:val="00E02D9C"/>
    <w:rsid w:val="00E05388"/>
    <w:rsid w:val="00E06F88"/>
    <w:rsid w:val="00E166A7"/>
    <w:rsid w:val="00E20325"/>
    <w:rsid w:val="00E232CC"/>
    <w:rsid w:val="00E316FC"/>
    <w:rsid w:val="00E43491"/>
    <w:rsid w:val="00E4572A"/>
    <w:rsid w:val="00E506FF"/>
    <w:rsid w:val="00E53CAF"/>
    <w:rsid w:val="00E54E6F"/>
    <w:rsid w:val="00E6322C"/>
    <w:rsid w:val="00E66B03"/>
    <w:rsid w:val="00EA7DDF"/>
    <w:rsid w:val="00EB2961"/>
    <w:rsid w:val="00EB45C4"/>
    <w:rsid w:val="00EB5B63"/>
    <w:rsid w:val="00EB64F6"/>
    <w:rsid w:val="00EC2661"/>
    <w:rsid w:val="00ED4A04"/>
    <w:rsid w:val="00EE3069"/>
    <w:rsid w:val="00EF0713"/>
    <w:rsid w:val="00EF481B"/>
    <w:rsid w:val="00EF553F"/>
    <w:rsid w:val="00F01122"/>
    <w:rsid w:val="00F171D4"/>
    <w:rsid w:val="00F23459"/>
    <w:rsid w:val="00F23836"/>
    <w:rsid w:val="00F34929"/>
    <w:rsid w:val="00F35F77"/>
    <w:rsid w:val="00F407F7"/>
    <w:rsid w:val="00F46E07"/>
    <w:rsid w:val="00F47839"/>
    <w:rsid w:val="00F70949"/>
    <w:rsid w:val="00F71FCA"/>
    <w:rsid w:val="00F76813"/>
    <w:rsid w:val="00F83F24"/>
    <w:rsid w:val="00F84D2D"/>
    <w:rsid w:val="00F94CAA"/>
    <w:rsid w:val="00F95F73"/>
    <w:rsid w:val="00FA231E"/>
    <w:rsid w:val="00FB2541"/>
    <w:rsid w:val="00FB616F"/>
    <w:rsid w:val="00FD496B"/>
    <w:rsid w:val="00FE633F"/>
    <w:rsid w:val="00FF019F"/>
    <w:rsid w:val="00FF0865"/>
    <w:rsid w:val="00FF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E2701A"/>
  <w15:docId w15:val="{D24C6DCC-06EF-4BE3-9E62-596F771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9363F"/>
    <w:pPr>
      <w:spacing w:after="160" w:line="259" w:lineRule="auto"/>
    </w:pPr>
    <w:rPr>
      <w:rFonts w:asciiTheme="minorHAnsi" w:eastAsiaTheme="minorHAnsi" w:hAnsiTheme="minorHAnsi" w:cstheme="minorBidi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01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berschrift2">
    <w:name w:val="heading 2"/>
    <w:aliases w:val="Überschrift 2MAG,Überschrift 2MAG1"/>
    <w:basedOn w:val="Standard"/>
    <w:next w:val="Standard"/>
    <w:link w:val="berschrift2Zchn"/>
    <w:uiPriority w:val="9"/>
    <w:unhideWhenUsed/>
    <w:qFormat/>
    <w:rsid w:val="005F01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01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F016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F01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F016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5F016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5F016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5F016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G-Aufzhlung1">
    <w:name w:val="MAG-Aufzählung 1"/>
    <w:basedOn w:val="MAG-Flietext"/>
    <w:next w:val="MAG-Flietext"/>
    <w:rsid w:val="00F46E07"/>
    <w:pPr>
      <w:numPr>
        <w:numId w:val="16"/>
      </w:numPr>
      <w:spacing w:before="120"/>
    </w:pPr>
  </w:style>
  <w:style w:type="paragraph" w:customStyle="1" w:styleId="MAG-DokTitel">
    <w:name w:val="MAG-DokTitel"/>
    <w:basedOn w:val="MAG-Flietext"/>
    <w:rsid w:val="0006262B"/>
    <w:pPr>
      <w:spacing w:before="120"/>
      <w:ind w:left="0"/>
    </w:pPr>
    <w:rPr>
      <w:color w:val="FFFFFF"/>
      <w:spacing w:val="22"/>
      <w:sz w:val="48"/>
      <w:szCs w:val="48"/>
    </w:rPr>
  </w:style>
  <w:style w:type="paragraph" w:customStyle="1" w:styleId="MAG-Kopfzeile">
    <w:name w:val="MAG-Kopfzeile"/>
    <w:basedOn w:val="MAG-Flietext"/>
    <w:rsid w:val="00CF6FD1"/>
    <w:pPr>
      <w:spacing w:before="600"/>
      <w:ind w:left="0"/>
    </w:pPr>
    <w:rPr>
      <w:sz w:val="24"/>
    </w:rPr>
  </w:style>
  <w:style w:type="table" w:styleId="Tabellenraster">
    <w:name w:val="Table Grid"/>
    <w:basedOn w:val="NormaleTabelle"/>
    <w:rsid w:val="00197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G-Fuzeile">
    <w:name w:val="MAG-Fußzeile"/>
    <w:basedOn w:val="Standard"/>
    <w:rsid w:val="00E20325"/>
    <w:pPr>
      <w:tabs>
        <w:tab w:val="right" w:pos="9628"/>
      </w:tabs>
      <w:spacing w:before="480"/>
    </w:pPr>
    <w:rPr>
      <w:sz w:val="18"/>
    </w:rPr>
  </w:style>
  <w:style w:type="character" w:styleId="Seitenzahl">
    <w:name w:val="page number"/>
    <w:basedOn w:val="Absatz-Standardschriftart"/>
    <w:rsid w:val="008C1173"/>
  </w:style>
  <w:style w:type="paragraph" w:customStyle="1" w:styleId="MAG-DokTyp">
    <w:name w:val="MAG-DokTyp"/>
    <w:basedOn w:val="MAG-Flietext"/>
    <w:rsid w:val="00CF6FD1"/>
    <w:pPr>
      <w:spacing w:before="120"/>
      <w:ind w:left="0"/>
    </w:pPr>
    <w:rPr>
      <w:spacing w:val="22"/>
      <w:sz w:val="48"/>
      <w:szCs w:val="48"/>
    </w:rPr>
  </w:style>
  <w:style w:type="paragraph" w:styleId="Verzeichnis1">
    <w:name w:val="toc 1"/>
    <w:basedOn w:val="MAG-Flietext"/>
    <w:next w:val="MAG-Flietext"/>
    <w:autoRedefine/>
    <w:semiHidden/>
    <w:rsid w:val="00F34929"/>
    <w:pPr>
      <w:tabs>
        <w:tab w:val="left" w:pos="794"/>
        <w:tab w:val="right" w:leader="dot" w:pos="9628"/>
      </w:tabs>
      <w:spacing w:before="60" w:after="60"/>
    </w:pPr>
    <w:rPr>
      <w:b/>
      <w:sz w:val="24"/>
    </w:rPr>
  </w:style>
  <w:style w:type="paragraph" w:customStyle="1" w:styleId="MAG-Abteilung">
    <w:name w:val="MAG-Abteilung"/>
    <w:basedOn w:val="MAG-Flietext"/>
    <w:link w:val="MAG-AbteilungZchn"/>
    <w:rsid w:val="00CF6FD1"/>
    <w:pPr>
      <w:ind w:left="0"/>
    </w:pPr>
    <w:rPr>
      <w:sz w:val="24"/>
    </w:rPr>
  </w:style>
  <w:style w:type="paragraph" w:customStyle="1" w:styleId="MAG-Aufzhlung2">
    <w:name w:val="MAG-Aufzählung 2"/>
    <w:basedOn w:val="MAG-Flietext"/>
    <w:next w:val="MAG-Flietext"/>
    <w:rsid w:val="00F46E07"/>
    <w:pPr>
      <w:numPr>
        <w:numId w:val="17"/>
      </w:numPr>
      <w:spacing w:before="120"/>
    </w:pPr>
  </w:style>
  <w:style w:type="character" w:customStyle="1" w:styleId="MAG-AbteilungZchn">
    <w:name w:val="MAG-Abteilung Zchn"/>
    <w:basedOn w:val="Absatz-Standardschriftart"/>
    <w:link w:val="MAG-Abteilung"/>
    <w:rsid w:val="00CF6FD1"/>
    <w:rPr>
      <w:rFonts w:ascii="TheSansCorrespondence" w:hAnsi="TheSansCorrespondence"/>
      <w:sz w:val="24"/>
      <w:szCs w:val="24"/>
      <w:lang w:val="de-DE" w:eastAsia="de-DE" w:bidi="ar-SA"/>
    </w:rPr>
  </w:style>
  <w:style w:type="paragraph" w:styleId="Sprechblasentext">
    <w:name w:val="Balloon Text"/>
    <w:basedOn w:val="Standard"/>
    <w:semiHidden/>
    <w:rsid w:val="00581B66"/>
    <w:rPr>
      <w:rFonts w:ascii="Tahoma" w:hAnsi="Tahoma" w:cs="Tahoma"/>
      <w:sz w:val="16"/>
      <w:szCs w:val="16"/>
    </w:rPr>
  </w:style>
  <w:style w:type="paragraph" w:customStyle="1" w:styleId="MAG-berschrift1">
    <w:name w:val="MAG-Überschrift 1"/>
    <w:basedOn w:val="MAG-Flietext"/>
    <w:next w:val="MAG-Flietext"/>
    <w:rsid w:val="0023388B"/>
    <w:pPr>
      <w:numPr>
        <w:numId w:val="6"/>
      </w:numPr>
      <w:spacing w:after="240"/>
    </w:pPr>
    <w:rPr>
      <w:b/>
      <w:sz w:val="32"/>
    </w:rPr>
  </w:style>
  <w:style w:type="paragraph" w:styleId="Verzeichnis2">
    <w:name w:val="toc 2"/>
    <w:basedOn w:val="MAG-Flietext"/>
    <w:next w:val="MAG-Flietext"/>
    <w:autoRedefine/>
    <w:semiHidden/>
    <w:rsid w:val="00385A09"/>
    <w:pPr>
      <w:tabs>
        <w:tab w:val="left" w:pos="1418"/>
        <w:tab w:val="right" w:leader="dot" w:pos="9628"/>
      </w:tabs>
      <w:spacing w:before="60" w:after="60"/>
      <w:ind w:left="794"/>
    </w:pPr>
    <w:rPr>
      <w:sz w:val="23"/>
    </w:rPr>
  </w:style>
  <w:style w:type="paragraph" w:customStyle="1" w:styleId="MAG-Flietext">
    <w:name w:val="MAG-Fließtext"/>
    <w:basedOn w:val="Standard"/>
    <w:link w:val="MAG-FlietextZchn"/>
    <w:rsid w:val="000D7676"/>
    <w:pPr>
      <w:ind w:left="397"/>
    </w:pPr>
  </w:style>
  <w:style w:type="character" w:customStyle="1" w:styleId="MAG-FlietextZchn">
    <w:name w:val="MAG-Fließtext Zchn"/>
    <w:basedOn w:val="Absatz-Standardschriftart"/>
    <w:link w:val="MAG-Flietext"/>
    <w:rsid w:val="000D7676"/>
    <w:rPr>
      <w:rFonts w:ascii="TheSansCorrespondence" w:hAnsi="TheSansCorrespondence"/>
      <w:sz w:val="22"/>
      <w:lang w:val="en-US" w:eastAsia="en-US" w:bidi="he-IL"/>
    </w:rPr>
  </w:style>
  <w:style w:type="paragraph" w:customStyle="1" w:styleId="MAG-berschrift2">
    <w:name w:val="MAG-Überschrift 2"/>
    <w:basedOn w:val="MAG-Flietext"/>
    <w:next w:val="MAG-Flietext"/>
    <w:rsid w:val="0023388B"/>
    <w:pPr>
      <w:numPr>
        <w:ilvl w:val="1"/>
        <w:numId w:val="6"/>
      </w:numPr>
      <w:spacing w:after="120"/>
    </w:pPr>
    <w:rPr>
      <w:b/>
      <w:sz w:val="28"/>
    </w:rPr>
  </w:style>
  <w:style w:type="paragraph" w:customStyle="1" w:styleId="MAG-berschrift3">
    <w:name w:val="MAG-Überschrift 3"/>
    <w:basedOn w:val="MAG-Flietext"/>
    <w:next w:val="MAG-Flietext"/>
    <w:rsid w:val="0023388B"/>
    <w:pPr>
      <w:numPr>
        <w:ilvl w:val="2"/>
        <w:numId w:val="6"/>
      </w:numPr>
      <w:spacing w:after="120"/>
    </w:pPr>
    <w:rPr>
      <w:b/>
      <w:sz w:val="26"/>
    </w:rPr>
  </w:style>
  <w:style w:type="paragraph" w:customStyle="1" w:styleId="MAG-berschrift4">
    <w:name w:val="MAG-Überschrift 4"/>
    <w:basedOn w:val="MAG-Flietext"/>
    <w:next w:val="MAG-Flietext"/>
    <w:rsid w:val="0023388B"/>
    <w:pPr>
      <w:numPr>
        <w:ilvl w:val="3"/>
        <w:numId w:val="6"/>
      </w:numPr>
      <w:spacing w:after="120"/>
    </w:pPr>
    <w:rPr>
      <w:b/>
      <w:sz w:val="24"/>
    </w:rPr>
  </w:style>
  <w:style w:type="paragraph" w:customStyle="1" w:styleId="MAG-berschrift5">
    <w:name w:val="MAG-Überschrift 5"/>
    <w:basedOn w:val="MAG-Flietext"/>
    <w:next w:val="MAG-Flietext"/>
    <w:rsid w:val="0023388B"/>
    <w:pPr>
      <w:numPr>
        <w:ilvl w:val="4"/>
        <w:numId w:val="6"/>
      </w:numPr>
      <w:spacing w:after="120"/>
    </w:pPr>
    <w:rPr>
      <w:sz w:val="24"/>
    </w:rPr>
  </w:style>
  <w:style w:type="paragraph" w:customStyle="1" w:styleId="MAG-Verzeichnistitel">
    <w:name w:val="MAG-Verzeichnistitel"/>
    <w:basedOn w:val="MAG-Flietext"/>
    <w:next w:val="MAG-Flietext"/>
    <w:rsid w:val="0023388B"/>
    <w:pPr>
      <w:spacing w:after="240"/>
    </w:pPr>
    <w:rPr>
      <w:b/>
      <w:sz w:val="32"/>
    </w:rPr>
  </w:style>
  <w:style w:type="character" w:styleId="Hyperlink">
    <w:name w:val="Hyperlink"/>
    <w:aliases w:val="MAG-Hyperlink"/>
    <w:basedOn w:val="MAG-FlietextZchn"/>
    <w:rsid w:val="00E20325"/>
    <w:rPr>
      <w:rFonts w:ascii="TheSansCorrespondence" w:hAnsi="TheSansCorrespondence"/>
      <w:color w:val="0000FF"/>
      <w:sz w:val="22"/>
      <w:u w:val="single"/>
      <w:lang w:val="en-US" w:eastAsia="en-US" w:bidi="he-IL"/>
    </w:rPr>
  </w:style>
  <w:style w:type="paragraph" w:styleId="Verzeichnis3">
    <w:name w:val="toc 3"/>
    <w:basedOn w:val="MAG-Flietext"/>
    <w:next w:val="MAG-Flietext"/>
    <w:autoRedefine/>
    <w:semiHidden/>
    <w:rsid w:val="006853F5"/>
    <w:pPr>
      <w:tabs>
        <w:tab w:val="left" w:pos="2211"/>
        <w:tab w:val="right" w:leader="dot" w:pos="9628"/>
      </w:tabs>
      <w:spacing w:before="60" w:after="60"/>
      <w:ind w:left="1418"/>
    </w:pPr>
  </w:style>
  <w:style w:type="paragraph" w:styleId="Verzeichnis4">
    <w:name w:val="toc 4"/>
    <w:basedOn w:val="MAG-Flietext"/>
    <w:next w:val="MAG-Flietext"/>
    <w:autoRedefine/>
    <w:semiHidden/>
    <w:rsid w:val="006853F5"/>
    <w:pPr>
      <w:tabs>
        <w:tab w:val="left" w:pos="3005"/>
        <w:tab w:val="right" w:leader="dot" w:pos="9628"/>
      </w:tabs>
      <w:spacing w:before="60" w:after="60"/>
      <w:ind w:left="2211"/>
    </w:pPr>
    <w:rPr>
      <w:sz w:val="21"/>
    </w:rPr>
  </w:style>
  <w:style w:type="paragraph" w:styleId="Verzeichnis5">
    <w:name w:val="toc 5"/>
    <w:basedOn w:val="MAG-Flietext"/>
    <w:next w:val="MAG-Flietext"/>
    <w:autoRedefine/>
    <w:semiHidden/>
    <w:rsid w:val="006853F5"/>
    <w:pPr>
      <w:tabs>
        <w:tab w:val="left" w:pos="4139"/>
        <w:tab w:val="right" w:leader="dot" w:pos="9628"/>
      </w:tabs>
      <w:spacing w:before="60" w:after="60"/>
      <w:ind w:left="3005"/>
    </w:pPr>
    <w:rPr>
      <w:sz w:val="21"/>
    </w:rPr>
  </w:style>
  <w:style w:type="paragraph" w:customStyle="1" w:styleId="MAG-Schlagwort1">
    <w:name w:val="MAG-Schlagwort 1"/>
    <w:basedOn w:val="MAG-Flietext"/>
    <w:next w:val="MAG-Flietext"/>
    <w:rsid w:val="0047372D"/>
    <w:pPr>
      <w:spacing w:before="60" w:after="120"/>
    </w:pPr>
    <w:rPr>
      <w:b/>
      <w:u w:val="single"/>
    </w:rPr>
  </w:style>
  <w:style w:type="paragraph" w:customStyle="1" w:styleId="MAG-Schlagwort2">
    <w:name w:val="MAG-Schlagwort 2"/>
    <w:basedOn w:val="MAG-Flietext"/>
    <w:next w:val="MAG-Flietext"/>
    <w:rsid w:val="009334A7"/>
    <w:pPr>
      <w:spacing w:before="60" w:after="120"/>
    </w:pPr>
    <w:rPr>
      <w:u w:val="single"/>
    </w:rPr>
  </w:style>
  <w:style w:type="paragraph" w:customStyle="1" w:styleId="MAG-Hervorheben">
    <w:name w:val="MAG-Hervorheben"/>
    <w:basedOn w:val="MAG-Flietext"/>
    <w:next w:val="MAG-Flietext"/>
    <w:rsid w:val="00FB2541"/>
    <w:rPr>
      <w:b/>
    </w:rPr>
  </w:style>
  <w:style w:type="table" w:customStyle="1" w:styleId="MAG-Tabelle">
    <w:name w:val="MAG-Tabelle"/>
    <w:basedOn w:val="NormaleTabelle"/>
    <w:rsid w:val="00226CCF"/>
    <w:rPr>
      <w:rFonts w:ascii="TheSansCorrespondence" w:hAnsi="TheSansCorrespondence"/>
    </w:rPr>
    <w:tblPr>
      <w:tblInd w:w="51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57" w:type="dxa"/>
        <w:bottom w:w="57" w:type="dxa"/>
      </w:tblCellMar>
    </w:tblPr>
    <w:tcPr>
      <w:vAlign w:val="center"/>
    </w:tcPr>
  </w:style>
  <w:style w:type="paragraph" w:customStyle="1" w:styleId="MAG-TabelleText">
    <w:name w:val="MAG-TabelleText"/>
    <w:basedOn w:val="MAG-Flietext"/>
    <w:link w:val="MAG-TabelleTextZchn"/>
    <w:rsid w:val="0053531F"/>
    <w:pPr>
      <w:ind w:left="0"/>
    </w:pPr>
  </w:style>
  <w:style w:type="paragraph" w:customStyle="1" w:styleId="MAG-Tabellenberschrift">
    <w:name w:val="MAG-Tabellenüberschrift"/>
    <w:basedOn w:val="MAG-TabelleText"/>
    <w:next w:val="MAG-TabelleText"/>
    <w:rsid w:val="00D23EE3"/>
    <w:rPr>
      <w:b/>
    </w:rPr>
  </w:style>
  <w:style w:type="paragraph" w:customStyle="1" w:styleId="MAG-Beschriftung">
    <w:name w:val="MAG-Beschriftung"/>
    <w:basedOn w:val="Standard"/>
    <w:next w:val="MAG-Flietext"/>
    <w:rsid w:val="00E20325"/>
    <w:pPr>
      <w:spacing w:before="120" w:after="240"/>
      <w:ind w:left="397"/>
    </w:pPr>
    <w:rPr>
      <w:bCs/>
      <w:sz w:val="18"/>
    </w:rPr>
  </w:style>
  <w:style w:type="character" w:customStyle="1" w:styleId="TableText10">
    <w:name w:val="TableText 10"/>
    <w:basedOn w:val="Absatz-Standardschriftart"/>
    <w:qFormat/>
    <w:rsid w:val="00AE0ABA"/>
    <w:rPr>
      <w:rFonts w:ascii="Verdana" w:hAnsi="Verdana"/>
      <w:color w:val="auto"/>
      <w:sz w:val="20"/>
      <w:szCs w:val="24"/>
    </w:rPr>
  </w:style>
  <w:style w:type="paragraph" w:customStyle="1" w:styleId="TableText12fett">
    <w:name w:val="TableText12fett"/>
    <w:basedOn w:val="Standard"/>
    <w:rsid w:val="000D7676"/>
    <w:pPr>
      <w:tabs>
        <w:tab w:val="left" w:pos="284"/>
      </w:tabs>
      <w:spacing w:before="80" w:after="80"/>
      <w:ind w:left="284"/>
    </w:pPr>
    <w:rPr>
      <w:b/>
      <w:sz w:val="24"/>
    </w:rPr>
  </w:style>
  <w:style w:type="paragraph" w:customStyle="1" w:styleId="MAGTextkrper">
    <w:name w:val="MAG Textkörper"/>
    <w:rsid w:val="00BD6AF1"/>
    <w:rPr>
      <w:rFonts w:ascii="TheSansCorrespondence" w:hAnsi="TheSansCorrespondence"/>
    </w:rPr>
  </w:style>
  <w:style w:type="paragraph" w:customStyle="1" w:styleId="MAG-Fragen">
    <w:name w:val="MAG-Fragen"/>
    <w:basedOn w:val="MAG-Flietext"/>
    <w:next w:val="MAG-Flietext"/>
    <w:rsid w:val="00A72C49"/>
    <w:rPr>
      <w:i/>
      <w:color w:val="FF0000"/>
    </w:rPr>
  </w:style>
  <w:style w:type="character" w:customStyle="1" w:styleId="MAG-TabelleTextZchn">
    <w:name w:val="MAG-TabelleText Zchn"/>
    <w:basedOn w:val="Absatz-Standardschriftart"/>
    <w:link w:val="MAG-TabelleText"/>
    <w:rsid w:val="005160A0"/>
    <w:rPr>
      <w:rFonts w:ascii="TheSansCorrespondence" w:hAnsi="TheSansCorrespondence"/>
      <w:sz w:val="22"/>
      <w:lang w:val="de-DE" w:eastAsia="en-US" w:bidi="he-IL"/>
    </w:rPr>
  </w:style>
  <w:style w:type="paragraph" w:customStyle="1" w:styleId="MAG-Aufzhlung3">
    <w:name w:val="MAG-Aufzählung 3"/>
    <w:basedOn w:val="MAG-Flietext"/>
    <w:next w:val="MAG-Flietext"/>
    <w:rsid w:val="00774196"/>
    <w:pPr>
      <w:numPr>
        <w:numId w:val="23"/>
      </w:numPr>
      <w:tabs>
        <w:tab w:val="left" w:pos="1531"/>
      </w:tabs>
      <w:spacing w:before="120"/>
      <w:ind w:left="1531" w:hanging="284"/>
    </w:pPr>
  </w:style>
  <w:style w:type="paragraph" w:styleId="Kopfzeile">
    <w:name w:val="header"/>
    <w:basedOn w:val="Standard"/>
    <w:link w:val="KopfzeileZchn"/>
    <w:rsid w:val="007E64D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7E64D7"/>
    <w:rPr>
      <w:rFonts w:ascii="TheSansCorrespondence" w:hAnsi="TheSansCorrespondence"/>
      <w:lang w:eastAsia="en-US" w:bidi="he-IL"/>
    </w:rPr>
  </w:style>
  <w:style w:type="paragraph" w:styleId="Fuzeile">
    <w:name w:val="footer"/>
    <w:basedOn w:val="Standard"/>
    <w:link w:val="FuzeileZchn"/>
    <w:rsid w:val="007E64D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7E64D7"/>
    <w:rPr>
      <w:rFonts w:ascii="TheSansCorrespondence" w:hAnsi="TheSansCorrespondence"/>
      <w:lang w:eastAsia="en-US" w:bidi="he-I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0166"/>
    <w:rPr>
      <w:smallCaps/>
      <w:spacing w:val="5"/>
      <w:sz w:val="36"/>
      <w:szCs w:val="36"/>
    </w:rPr>
  </w:style>
  <w:style w:type="character" w:customStyle="1" w:styleId="berschrift2Zchn">
    <w:name w:val="Überschrift 2 Zchn"/>
    <w:aliases w:val="Überschrift 2MAG Zchn,Überschrift 2MAG1 Zchn"/>
    <w:basedOn w:val="Absatz-Standardschriftart"/>
    <w:link w:val="berschrift2"/>
    <w:uiPriority w:val="9"/>
    <w:rsid w:val="005F0166"/>
    <w:rPr>
      <w:smallCap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0166"/>
    <w:rPr>
      <w:i/>
      <w:iCs/>
      <w:smallCaps/>
      <w:spacing w:val="5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F0166"/>
    <w:rPr>
      <w:b/>
      <w:bCs/>
      <w:spacing w:val="5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F0166"/>
    <w:rPr>
      <w:i/>
      <w:i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F01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F01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F0166"/>
    <w:rPr>
      <w:b/>
      <w:bCs/>
      <w:color w:val="7F7F7F" w:themeColor="text1" w:themeTint="8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F0166"/>
    <w:rPr>
      <w:b/>
      <w:bCs/>
      <w:i/>
      <w:iCs/>
      <w:color w:val="7F7F7F" w:themeColor="text1" w:themeTint="8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F01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F0166"/>
    <w:rPr>
      <w:smallCaps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F0166"/>
    <w:rPr>
      <w:i/>
      <w:iCs/>
      <w:smallCaps/>
      <w:spacing w:val="1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F0166"/>
    <w:rPr>
      <w:i/>
      <w:iCs/>
      <w:smallCaps/>
      <w:spacing w:val="10"/>
      <w:sz w:val="28"/>
      <w:szCs w:val="28"/>
    </w:rPr>
  </w:style>
  <w:style w:type="character" w:styleId="Fett">
    <w:name w:val="Strong"/>
    <w:uiPriority w:val="22"/>
    <w:qFormat/>
    <w:rsid w:val="005F0166"/>
    <w:rPr>
      <w:b/>
      <w:bCs/>
    </w:rPr>
  </w:style>
  <w:style w:type="character" w:styleId="Hervorhebung">
    <w:name w:val="Emphasis"/>
    <w:uiPriority w:val="20"/>
    <w:qFormat/>
    <w:rsid w:val="005F0166"/>
    <w:rPr>
      <w:b/>
      <w:bCs/>
      <w:i/>
      <w:iCs/>
      <w:spacing w:val="10"/>
    </w:rPr>
  </w:style>
  <w:style w:type="paragraph" w:styleId="KeinLeerraum">
    <w:name w:val="No Spacing"/>
    <w:basedOn w:val="Standard"/>
    <w:uiPriority w:val="1"/>
    <w:qFormat/>
    <w:rsid w:val="005F016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F016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F016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F016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F01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F0166"/>
    <w:rPr>
      <w:i/>
      <w:iCs/>
    </w:rPr>
  </w:style>
  <w:style w:type="character" w:styleId="SchwacheHervorhebung">
    <w:name w:val="Subtle Emphasis"/>
    <w:uiPriority w:val="19"/>
    <w:qFormat/>
    <w:rsid w:val="005F0166"/>
    <w:rPr>
      <w:i/>
      <w:iCs/>
    </w:rPr>
  </w:style>
  <w:style w:type="character" w:styleId="IntensiveHervorhebung">
    <w:name w:val="Intense Emphasis"/>
    <w:uiPriority w:val="21"/>
    <w:qFormat/>
    <w:rsid w:val="005F0166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F0166"/>
    <w:rPr>
      <w:smallCaps/>
    </w:rPr>
  </w:style>
  <w:style w:type="character" w:styleId="IntensiverVerweis">
    <w:name w:val="Intense Reference"/>
    <w:uiPriority w:val="32"/>
    <w:qFormat/>
    <w:rsid w:val="005F0166"/>
    <w:rPr>
      <w:b/>
      <w:bCs/>
      <w:smallCaps/>
    </w:rPr>
  </w:style>
  <w:style w:type="character" w:styleId="Buchtitel">
    <w:name w:val="Book Title"/>
    <w:basedOn w:val="Absatz-Standardschriftart"/>
    <w:uiPriority w:val="33"/>
    <w:qFormat/>
    <w:rsid w:val="005F0166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F016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00len-8054\Downloads\Vorlage_Zieldefinitio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e1d5c81c-6f61-4e96-a984-e03cb248c8ff" xsi:nil="true"/>
    <lcf76f155ced4ddcb4097134ff3c332f xmlns="3209e902-a4f9-45a3-a9ff-c4bc8e4a401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3C1B861C77748A5D7C238CBFFBE24" ma:contentTypeVersion="10" ma:contentTypeDescription="Create a new document." ma:contentTypeScope="" ma:versionID="7f0c5a2bf7996437aae721f2e1429d2f">
  <xsd:schema xmlns:xsd="http://www.w3.org/2001/XMLSchema" xmlns:xs="http://www.w3.org/2001/XMLSchema" xmlns:p="http://schemas.microsoft.com/office/2006/metadata/properties" xmlns:ns2="3209e902-a4f9-45a3-a9ff-c4bc8e4a4017" xmlns:ns3="e1d5c81c-6f61-4e96-a984-e03cb248c8ff" targetNamespace="http://schemas.microsoft.com/office/2006/metadata/properties" ma:root="true" ma:fieldsID="f5266568a9af545c0a8d187f72259c3f" ns2:_="" ns3:_="">
    <xsd:import namespace="3209e902-a4f9-45a3-a9ff-c4bc8e4a4017"/>
    <xsd:import namespace="e1d5c81c-6f61-4e96-a984-e03cb248c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9e902-a4f9-45a3-a9ff-c4bc8e4a4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2f06059-ff96-4f7e-be2f-6011b48c9d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d5c81c-6f61-4e96-a984-e03cb248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ac2837c-9776-484d-b51b-65b705505164}" ma:internalName="TaxCatchAll" ma:showField="CatchAllData" ma:web="e1d5c81c-6f61-4e96-a984-e03cb248c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534F29-9C13-45BD-A329-353A8B17DEAA}">
  <ds:schemaRefs>
    <ds:schemaRef ds:uri="http://schemas.microsoft.com/office/2006/metadata/properties"/>
    <ds:schemaRef ds:uri="e1d5c81c-6f61-4e96-a984-e03cb248c8ff"/>
    <ds:schemaRef ds:uri="3209e902-a4f9-45a3-a9ff-c4bc8e4a401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E3DBFF-F470-4B73-AEFB-10A917F4B5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9E6E0-F597-4661-BEE3-A0F922585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9e902-a4f9-45a3-a9ff-c4bc8e4a4017"/>
    <ds:schemaRef ds:uri="e1d5c81c-6f61-4e96-a984-e03cb248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Vorlage_Zieldefinition.dotx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Company>MAG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>1000len-8054</dc:creator>
  <cp:lastModifiedBy>Horst, Alexander</cp:lastModifiedBy>
  <cp:revision>2</cp:revision>
  <cp:lastPrinted>2021-12-21T11:01:00Z</cp:lastPrinted>
  <dcterms:created xsi:type="dcterms:W3CDTF">2025-01-25T16:29:00Z</dcterms:created>
  <dcterms:modified xsi:type="dcterms:W3CDTF">2025-01-25T16:29:00Z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0x0101008513C1B861C77748A5D7C238CBFFBE24</vt:lpwstr>
  </property>
  <property fmtid="{D5CDD505-2E9C-101B-9397-08002B2CF9AE}" pid="3" name="_dlc_DocIdItemGuid">
    <vt:lpwstr>3ce13d67-65db-40fa-a595-994935fb41ae</vt:lpwstr>
  </property>
  <property fmtid="{D5CDD505-2E9C-101B-9397-08002B2CF9AE}" pid="4" name="MediaServiceImageTags">
    <vt:lpwstr/>
  </property>
</Properties>
</file>